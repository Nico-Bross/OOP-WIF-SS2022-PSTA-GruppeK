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E3945" w14:textId="77777777" w:rsidR="00660F04" w:rsidRDefault="00660F04" w:rsidP="00406C7A">
      <w:pPr>
        <w:jc w:val="center"/>
        <w:rPr>
          <w:b/>
          <w:szCs w:val="24"/>
        </w:rPr>
      </w:pPr>
    </w:p>
    <w:p w14:paraId="6057E21F" w14:textId="26893F91" w:rsidR="00406C7A" w:rsidRPr="008D5437" w:rsidRDefault="00244FCB" w:rsidP="00406C7A">
      <w:pPr>
        <w:jc w:val="center"/>
        <w:rPr>
          <w:b/>
          <w:szCs w:val="24"/>
        </w:rPr>
      </w:pPr>
      <w:proofErr w:type="spellStart"/>
      <w:r>
        <w:rPr>
          <w:b/>
          <w:szCs w:val="24"/>
        </w:rPr>
        <w:t>PStA</w:t>
      </w:r>
      <w:proofErr w:type="spellEnd"/>
      <w:r>
        <w:rPr>
          <w:b/>
          <w:szCs w:val="24"/>
        </w:rPr>
        <w:t xml:space="preserve"> </w:t>
      </w:r>
      <w:r w:rsidR="00FB7EE3">
        <w:rPr>
          <w:b/>
          <w:szCs w:val="24"/>
        </w:rPr>
        <w:t>Blatt 01</w:t>
      </w:r>
      <w:r>
        <w:rPr>
          <w:b/>
          <w:szCs w:val="24"/>
        </w:rPr>
        <w:t xml:space="preserve">– </w:t>
      </w:r>
      <w:r w:rsidR="00FB7EE3">
        <w:rPr>
          <w:b/>
          <w:szCs w:val="24"/>
        </w:rPr>
        <w:t>Restaurant zum goldenen Eimer</w:t>
      </w:r>
    </w:p>
    <w:p w14:paraId="2D4467C4" w14:textId="77777777" w:rsidR="00FB7EE3" w:rsidRDefault="00FB7EE3" w:rsidP="00244FCB">
      <w:pPr>
        <w:spacing w:after="0"/>
        <w:rPr>
          <w:b/>
          <w:sz w:val="20"/>
        </w:rPr>
      </w:pPr>
    </w:p>
    <w:p w14:paraId="09830513" w14:textId="1518F05E" w:rsidR="006C00DD" w:rsidRDefault="00FB7EE3" w:rsidP="006C00DD">
      <w:pPr>
        <w:spacing w:after="200" w:line="276" w:lineRule="auto"/>
        <w:rPr>
          <w:sz w:val="20"/>
        </w:rPr>
      </w:pPr>
      <w:r>
        <w:rPr>
          <w:sz w:val="20"/>
        </w:rPr>
        <w:t xml:space="preserve">Betrachten Sie den gegeben Code. Es handelt sich um eine Software zum automatisieren von Abläufen in einem Restaurant. Dieser Code entspricht nicht dem, was wir unter einem guten objektorientierten Code verstehen. </w:t>
      </w:r>
    </w:p>
    <w:p w14:paraId="78C9FC8B" w14:textId="4CE4F235" w:rsidR="006C00DD" w:rsidRDefault="006C00DD" w:rsidP="006C00DD">
      <w:pPr>
        <w:spacing w:after="200" w:line="276" w:lineRule="auto"/>
        <w:rPr>
          <w:sz w:val="20"/>
        </w:rPr>
      </w:pPr>
      <w:r>
        <w:rPr>
          <w:sz w:val="20"/>
        </w:rPr>
        <w:t>Versetzen Sie sich in die Rolle des Anwenders. In der main-Methode werden die Klassen der Restaurant Software nun vom Anwender benutzt. Welche Probleme können Sie identifizieren? Lösen Sie nun diese Probleme, indem Sie folgende Schritte durchführen</w:t>
      </w:r>
    </w:p>
    <w:p w14:paraId="062CBFE3" w14:textId="58E0BC7D" w:rsidR="006C00DD" w:rsidRDefault="006C00DD" w:rsidP="006C00DD">
      <w:pPr>
        <w:pStyle w:val="Listenabsatz"/>
        <w:numPr>
          <w:ilvl w:val="0"/>
          <w:numId w:val="24"/>
        </w:numPr>
        <w:spacing w:after="200" w:line="276" w:lineRule="auto"/>
        <w:rPr>
          <w:sz w:val="20"/>
        </w:rPr>
      </w:pPr>
      <w:r>
        <w:rPr>
          <w:sz w:val="20"/>
        </w:rPr>
        <w:t>Was ist das Ziel der Software, was möchte der Anwender der Software offensichtlich mit den ihm zur Verfügung gestellten Klassen erreichen?</w:t>
      </w:r>
    </w:p>
    <w:p w14:paraId="40ABEA8A" w14:textId="42001FFE" w:rsidR="006C00DD" w:rsidRDefault="006C00DD" w:rsidP="006C00DD">
      <w:pPr>
        <w:pStyle w:val="Listenabsatz"/>
        <w:numPr>
          <w:ilvl w:val="0"/>
          <w:numId w:val="24"/>
        </w:numPr>
        <w:spacing w:after="200" w:line="276" w:lineRule="auto"/>
        <w:rPr>
          <w:sz w:val="20"/>
        </w:rPr>
      </w:pPr>
      <w:r>
        <w:rPr>
          <w:sz w:val="20"/>
        </w:rPr>
        <w:t>Welche Probleme wird der Anwender in Zukunft mit der Software haben?</w:t>
      </w:r>
    </w:p>
    <w:p w14:paraId="19D82CBE" w14:textId="0251E35D" w:rsidR="006C00DD" w:rsidRDefault="006C00DD" w:rsidP="006C00DD">
      <w:pPr>
        <w:pStyle w:val="Listenabsatz"/>
        <w:numPr>
          <w:ilvl w:val="0"/>
          <w:numId w:val="24"/>
        </w:numPr>
        <w:spacing w:after="200" w:line="276" w:lineRule="auto"/>
        <w:rPr>
          <w:sz w:val="20"/>
        </w:rPr>
      </w:pPr>
      <w:r>
        <w:rPr>
          <w:sz w:val="20"/>
        </w:rPr>
        <w:t>Wie können Lösungen dafür aussehen?</w:t>
      </w:r>
    </w:p>
    <w:p w14:paraId="1A8C2714" w14:textId="0DBC47B1" w:rsidR="006C00DD" w:rsidRDefault="006C00DD" w:rsidP="006C00DD">
      <w:pPr>
        <w:pStyle w:val="Listenabsatz"/>
        <w:numPr>
          <w:ilvl w:val="0"/>
          <w:numId w:val="24"/>
        </w:numPr>
        <w:spacing w:after="200" w:line="276" w:lineRule="auto"/>
        <w:rPr>
          <w:sz w:val="20"/>
        </w:rPr>
      </w:pPr>
      <w:r>
        <w:rPr>
          <w:sz w:val="20"/>
        </w:rPr>
        <w:t>Wie können diese Lösungen nun im Team verteilt werden?</w:t>
      </w:r>
    </w:p>
    <w:p w14:paraId="0B170C33" w14:textId="43F8FA6E" w:rsidR="006C00DD" w:rsidRDefault="006C00DD" w:rsidP="006C00DD">
      <w:pPr>
        <w:pStyle w:val="Listenabsatz"/>
        <w:numPr>
          <w:ilvl w:val="0"/>
          <w:numId w:val="24"/>
        </w:numPr>
        <w:spacing w:after="200" w:line="276" w:lineRule="auto"/>
        <w:rPr>
          <w:sz w:val="20"/>
        </w:rPr>
      </w:pPr>
      <w:r>
        <w:rPr>
          <w:sz w:val="20"/>
        </w:rPr>
        <w:t xml:space="preserve">Führen Sie die nötigen Änderungen an den Klassen durch und benutzen Sie die Software in der </w:t>
      </w:r>
      <w:proofErr w:type="spellStart"/>
      <w:r>
        <w:rPr>
          <w:sz w:val="20"/>
        </w:rPr>
        <w:t>main</w:t>
      </w:r>
      <w:proofErr w:type="spellEnd"/>
      <w:r>
        <w:rPr>
          <w:sz w:val="20"/>
        </w:rPr>
        <w:t xml:space="preserve"> Methode nun auf eine bessere Weise.</w:t>
      </w:r>
    </w:p>
    <w:p w14:paraId="2B983A0E" w14:textId="09F807ED" w:rsidR="005A4070" w:rsidRDefault="005A4070" w:rsidP="005A4070">
      <w:pPr>
        <w:spacing w:after="200" w:line="276" w:lineRule="auto"/>
        <w:rPr>
          <w:sz w:val="20"/>
        </w:rPr>
      </w:pPr>
    </w:p>
    <w:p w14:paraId="3C49053D" w14:textId="496D50C0" w:rsidR="00FB7EE3" w:rsidRPr="005A4070" w:rsidRDefault="005A4070" w:rsidP="005C486E">
      <w:pPr>
        <w:spacing w:after="200" w:line="276" w:lineRule="auto"/>
        <w:rPr>
          <w:i/>
          <w:iCs/>
          <w:sz w:val="20"/>
        </w:rPr>
      </w:pPr>
      <w:r w:rsidRPr="005A4070">
        <w:rPr>
          <w:i/>
          <w:iCs/>
          <w:sz w:val="20"/>
        </w:rPr>
        <w:t xml:space="preserve">Diese Aufgabe ist bis Ende der dritten Vorlesungswoche zu bearbeiten. </w:t>
      </w:r>
    </w:p>
    <w:sectPr w:rsidR="00FB7EE3" w:rsidRPr="005A4070" w:rsidSect="00BE7C0A">
      <w:headerReference w:type="default" r:id="rId8"/>
      <w:footerReference w:type="default" r:id="rId9"/>
      <w:headerReference w:type="firs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C19B7F" w14:textId="77777777" w:rsidR="0032738E" w:rsidRDefault="0032738E" w:rsidP="00991F76">
      <w:pPr>
        <w:spacing w:after="0"/>
      </w:pPr>
      <w:r>
        <w:separator/>
      </w:r>
    </w:p>
  </w:endnote>
  <w:endnote w:type="continuationSeparator" w:id="0">
    <w:p w14:paraId="18AA0C78" w14:textId="77777777" w:rsidR="0032738E" w:rsidRDefault="0032738E" w:rsidP="00991F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144CC" w14:textId="77777777" w:rsidR="00F45AD3" w:rsidRPr="00204884" w:rsidRDefault="00F45AD3" w:rsidP="00204884">
    <w:pPr>
      <w:pStyle w:val="Fuzeile"/>
      <w:pBdr>
        <w:bottom w:val="single" w:sz="4" w:space="1" w:color="auto"/>
      </w:pBdr>
      <w:rPr>
        <w:sz w:val="8"/>
        <w:szCs w:val="8"/>
      </w:rPr>
    </w:pPr>
  </w:p>
  <w:p w14:paraId="76C8EB1F" w14:textId="77777777" w:rsidR="00F45AD3" w:rsidRPr="00204884" w:rsidRDefault="00F45AD3">
    <w:pPr>
      <w:pStyle w:val="Fuzeile"/>
      <w:rPr>
        <w:sz w:val="8"/>
        <w:szCs w:val="8"/>
      </w:rPr>
    </w:pPr>
  </w:p>
  <w:p w14:paraId="14F0FA20" w14:textId="77777777" w:rsidR="00F45AD3" w:rsidRDefault="00F45AD3">
    <w:pPr>
      <w:pStyle w:val="Fuzeile"/>
    </w:pPr>
    <w:r>
      <w:tab/>
      <w:t xml:space="preserve">Seite </w:t>
    </w:r>
    <w:r w:rsidR="000C589E">
      <w:fldChar w:fldCharType="begin"/>
    </w:r>
    <w:r>
      <w:instrText>PAGE   \* MERGEFORMAT</w:instrText>
    </w:r>
    <w:r w:rsidR="000C589E">
      <w:fldChar w:fldCharType="separate"/>
    </w:r>
    <w:r w:rsidR="0035317D">
      <w:rPr>
        <w:noProof/>
      </w:rPr>
      <w:t>2</w:t>
    </w:r>
    <w:r w:rsidR="000C589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3AEB3F" w14:textId="77777777" w:rsidR="0032738E" w:rsidRDefault="0032738E" w:rsidP="00991F76">
      <w:pPr>
        <w:spacing w:after="0"/>
      </w:pPr>
      <w:r>
        <w:separator/>
      </w:r>
    </w:p>
  </w:footnote>
  <w:footnote w:type="continuationSeparator" w:id="0">
    <w:p w14:paraId="7FF396C2" w14:textId="77777777" w:rsidR="0032738E" w:rsidRDefault="0032738E" w:rsidP="00991F7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F5C16" w14:textId="77777777" w:rsidR="00F979D9" w:rsidRPr="00CF557A" w:rsidRDefault="00F979D9" w:rsidP="00F979D9">
    <w:pPr>
      <w:pStyle w:val="Kopfzeile"/>
      <w:rPr>
        <w:b/>
      </w:rPr>
    </w:pPr>
    <w:r w:rsidRPr="00EA3C6D">
      <w:rPr>
        <w:b/>
        <w:noProof/>
      </w:rPr>
      <w:drawing>
        <wp:anchor distT="0" distB="0" distL="114300" distR="114300" simplePos="0" relativeHeight="251657728" behindDoc="1" locked="0" layoutInCell="1" allowOverlap="1" wp14:anchorId="1EB0AF67" wp14:editId="7B45C507">
          <wp:simplePos x="0" y="0"/>
          <wp:positionH relativeFrom="column">
            <wp:posOffset>4578985</wp:posOffset>
          </wp:positionH>
          <wp:positionV relativeFrom="paragraph">
            <wp:posOffset>-130810</wp:posOffset>
          </wp:positionV>
          <wp:extent cx="1610995" cy="579755"/>
          <wp:effectExtent l="0" t="0" r="0" b="0"/>
          <wp:wrapTight wrapText="bothSides">
            <wp:wrapPolygon edited="0">
              <wp:start x="0" y="0"/>
              <wp:lineTo x="0" y="20583"/>
              <wp:lineTo x="21455" y="20583"/>
              <wp:lineTo x="21455" y="0"/>
              <wp:lineTo x="0" y="0"/>
            </wp:wrapPolygon>
          </wp:wrapTight>
          <wp:docPr id="10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10995" cy="5797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t>Objektorientierte Programmierung</w:t>
    </w:r>
    <w:r w:rsidRPr="00CF557A">
      <w:rPr>
        <w:b/>
      </w:rPr>
      <w:t xml:space="preserve"> (INF)</w:t>
    </w:r>
    <w:r w:rsidRPr="00CF557A">
      <w:rPr>
        <w:b/>
      </w:rPr>
      <w:tab/>
    </w:r>
  </w:p>
  <w:p w14:paraId="669CB9B1" w14:textId="77777777" w:rsidR="00F979D9" w:rsidRDefault="00F979D9" w:rsidP="00F979D9">
    <w:pPr>
      <w:pStyle w:val="Kopfzeile"/>
    </w:pPr>
  </w:p>
  <w:p w14:paraId="258CA554" w14:textId="77777777" w:rsidR="00F979D9" w:rsidRDefault="00F979D9" w:rsidP="00F979D9">
    <w:pPr>
      <w:pStyle w:val="Kopfzeile"/>
    </w:pPr>
    <w:r>
      <w:t>Prof. Dr. Kai Höfig</w:t>
    </w:r>
    <w:r>
      <w:tab/>
    </w:r>
    <w:proofErr w:type="spellStart"/>
    <w:r>
      <w:t>PStA</w:t>
    </w:r>
    <w:proofErr w:type="spellEnd"/>
  </w:p>
  <w:p w14:paraId="1FAF3BD1" w14:textId="77777777" w:rsidR="00F979D9" w:rsidRPr="00841311" w:rsidRDefault="00F979D9" w:rsidP="00F979D9">
    <w:pPr>
      <w:pStyle w:val="Kopfzeile"/>
      <w:pBdr>
        <w:bottom w:val="single" w:sz="4" w:space="1" w:color="auto"/>
      </w:pBdr>
      <w:rPr>
        <w:sz w:val="8"/>
        <w:szCs w:val="8"/>
      </w:rPr>
    </w:pPr>
  </w:p>
  <w:p w14:paraId="20969286" w14:textId="77777777" w:rsidR="00F45AD3" w:rsidRPr="00F979D9" w:rsidRDefault="00F45AD3" w:rsidP="00F979D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3B444" w14:textId="77777777" w:rsidR="00F45AD3" w:rsidRDefault="00F45AD3" w:rsidP="00841311">
    <w:pPr>
      <w:pStyle w:val="Kopfzeile"/>
    </w:pPr>
    <w:bookmarkStart w:id="0" w:name="Vorlesung_Name"/>
    <w:r>
      <w:rPr>
        <w:b/>
      </w:rPr>
      <w:t>Algorithmen und Datenstrukturen (AD)</w:t>
    </w:r>
    <w:bookmarkEnd w:id="0"/>
    <w:r>
      <w:tab/>
    </w:r>
    <w:r>
      <w:rPr>
        <w:noProof/>
      </w:rPr>
      <w:drawing>
        <wp:anchor distT="0" distB="0" distL="114300" distR="114300" simplePos="0" relativeHeight="251661312" behindDoc="0" locked="0" layoutInCell="1" allowOverlap="1" wp14:anchorId="3EA489BD" wp14:editId="4944FC97">
          <wp:simplePos x="0" y="0"/>
          <wp:positionH relativeFrom="column">
            <wp:posOffset>3909060</wp:posOffset>
          </wp:positionH>
          <wp:positionV relativeFrom="paragraph">
            <wp:posOffset>0</wp:posOffset>
          </wp:positionV>
          <wp:extent cx="1854000" cy="504000"/>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HRO-Logo.jpg"/>
                  <pic:cNvPicPr/>
                </pic:nvPicPr>
                <pic:blipFill>
                  <a:blip r:embed="rId1">
                    <a:extLst>
                      <a:ext uri="{28A0092B-C50C-407E-A947-70E740481C1C}">
                        <a14:useLocalDpi xmlns:a14="http://schemas.microsoft.com/office/drawing/2010/main" val="0"/>
                      </a:ext>
                    </a:extLst>
                  </a:blip>
                  <a:stretch>
                    <a:fillRect/>
                  </a:stretch>
                </pic:blipFill>
                <pic:spPr>
                  <a:xfrm>
                    <a:off x="0" y="0"/>
                    <a:ext cx="1854000" cy="504000"/>
                  </a:xfrm>
                  <a:prstGeom prst="rect">
                    <a:avLst/>
                  </a:prstGeom>
                </pic:spPr>
              </pic:pic>
            </a:graphicData>
          </a:graphic>
        </wp:anchor>
      </w:drawing>
    </w:r>
  </w:p>
  <w:p w14:paraId="739777D5" w14:textId="77777777" w:rsidR="00F45AD3" w:rsidRDefault="00F45AD3">
    <w:pPr>
      <w:pStyle w:val="Kopfzeile"/>
    </w:pPr>
    <w:r>
      <w:t>Wintersemester 2015/2016</w:t>
    </w:r>
  </w:p>
  <w:p w14:paraId="14DD0C36" w14:textId="77777777" w:rsidR="00F45AD3" w:rsidRDefault="00F45AD3">
    <w:pPr>
      <w:pStyle w:val="Kopfzeile"/>
    </w:pPr>
    <w:r>
      <w:t>Prof. Dr. Wolfgang Mühlbauer</w:t>
    </w:r>
    <w:r>
      <w:tab/>
      <w:t xml:space="preserve">Blatt 8 </w:t>
    </w:r>
    <w:r>
      <w:tab/>
    </w:r>
  </w:p>
  <w:p w14:paraId="7F2A2165" w14:textId="77777777" w:rsidR="00F45AD3" w:rsidRPr="00841311" w:rsidRDefault="00F45AD3" w:rsidP="00841311">
    <w:pPr>
      <w:pStyle w:val="Kopfzeile"/>
      <w:pBdr>
        <w:bottom w:val="single" w:sz="4" w:space="1" w:color="auto"/>
      </w:pBd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4.15pt;height:14.15pt" o:bullet="t">
        <v:imagedata r:id="rId1" o:title="art4028"/>
      </v:shape>
    </w:pict>
  </w:numPicBullet>
  <w:abstractNum w:abstractNumId="0" w15:restartNumberingAfterBreak="0">
    <w:nsid w:val="08AA1808"/>
    <w:multiLevelType w:val="hybridMultilevel"/>
    <w:tmpl w:val="19726D84"/>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5921A0"/>
    <w:multiLevelType w:val="hybridMultilevel"/>
    <w:tmpl w:val="48762FE8"/>
    <w:lvl w:ilvl="0" w:tplc="0407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39315D"/>
    <w:multiLevelType w:val="hybridMultilevel"/>
    <w:tmpl w:val="F0E05338"/>
    <w:lvl w:ilvl="0" w:tplc="0407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DF404A"/>
    <w:multiLevelType w:val="hybridMultilevel"/>
    <w:tmpl w:val="15D622A4"/>
    <w:lvl w:ilvl="0" w:tplc="0407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957988"/>
    <w:multiLevelType w:val="hybridMultilevel"/>
    <w:tmpl w:val="4D3A310C"/>
    <w:lvl w:ilvl="0" w:tplc="B5C4A73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EE14E4"/>
    <w:multiLevelType w:val="hybridMultilevel"/>
    <w:tmpl w:val="51A47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168E2"/>
    <w:multiLevelType w:val="hybridMultilevel"/>
    <w:tmpl w:val="E2E04B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AF56B1"/>
    <w:multiLevelType w:val="hybridMultilevel"/>
    <w:tmpl w:val="E4983D64"/>
    <w:lvl w:ilvl="0" w:tplc="0407000F">
      <w:start w:val="1"/>
      <w:numFmt w:val="decimal"/>
      <w:lvlText w:val="%1."/>
      <w:lvlJc w:val="left"/>
      <w:pPr>
        <w:tabs>
          <w:tab w:val="num" w:pos="360"/>
        </w:tabs>
        <w:ind w:left="360" w:hanging="360"/>
      </w:pPr>
    </w:lvl>
    <w:lvl w:ilvl="1" w:tplc="04070005">
      <w:start w:val="1"/>
      <w:numFmt w:val="bullet"/>
      <w:lvlText w:val=""/>
      <w:lvlJc w:val="left"/>
      <w:pPr>
        <w:tabs>
          <w:tab w:val="num" w:pos="1080"/>
        </w:tabs>
        <w:ind w:left="1080" w:hanging="360"/>
      </w:pPr>
      <w:rPr>
        <w:rFonts w:ascii="Wingdings" w:hAnsi="Wingdings" w:hint="default"/>
      </w:rPr>
    </w:lvl>
    <w:lvl w:ilvl="2" w:tplc="0407001B">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8" w15:restartNumberingAfterBreak="0">
    <w:nsid w:val="36231822"/>
    <w:multiLevelType w:val="hybridMultilevel"/>
    <w:tmpl w:val="E94ED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F73079"/>
    <w:multiLevelType w:val="hybridMultilevel"/>
    <w:tmpl w:val="9820AF64"/>
    <w:lvl w:ilvl="0" w:tplc="04070001">
      <w:start w:val="1"/>
      <w:numFmt w:val="bullet"/>
      <w:lvlText w:val=""/>
      <w:lvlJc w:val="left"/>
      <w:pPr>
        <w:tabs>
          <w:tab w:val="num" w:pos="720"/>
        </w:tabs>
        <w:ind w:left="720" w:hanging="360"/>
      </w:pPr>
      <w:rPr>
        <w:rFonts w:ascii="Symbol" w:hAnsi="Symbol" w:hint="default"/>
      </w:rPr>
    </w:lvl>
    <w:lvl w:ilvl="1" w:tplc="04070005">
      <w:start w:val="1"/>
      <w:numFmt w:val="bullet"/>
      <w:lvlText w:val=""/>
      <w:lvlJc w:val="left"/>
      <w:pPr>
        <w:tabs>
          <w:tab w:val="num" w:pos="1440"/>
        </w:tabs>
        <w:ind w:left="1440" w:hanging="360"/>
      </w:pPr>
      <w:rPr>
        <w:rFonts w:ascii="Wingdings" w:hAnsi="Wingdings"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15:restartNumberingAfterBreak="0">
    <w:nsid w:val="3D326880"/>
    <w:multiLevelType w:val="hybridMultilevel"/>
    <w:tmpl w:val="70B67B3C"/>
    <w:lvl w:ilvl="0" w:tplc="3ABCCAB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D80DC4"/>
    <w:multiLevelType w:val="hybridMultilevel"/>
    <w:tmpl w:val="AC70B62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2711B7B"/>
    <w:multiLevelType w:val="hybridMultilevel"/>
    <w:tmpl w:val="CDF843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3EF7774"/>
    <w:multiLevelType w:val="hybridMultilevel"/>
    <w:tmpl w:val="E7A420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4F24A75"/>
    <w:multiLevelType w:val="hybridMultilevel"/>
    <w:tmpl w:val="5BC61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FE30631"/>
    <w:multiLevelType w:val="hybridMultilevel"/>
    <w:tmpl w:val="2250B622"/>
    <w:lvl w:ilvl="0" w:tplc="0407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84219C8"/>
    <w:multiLevelType w:val="hybridMultilevel"/>
    <w:tmpl w:val="313E96B4"/>
    <w:lvl w:ilvl="0" w:tplc="0407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9067BAC"/>
    <w:multiLevelType w:val="hybridMultilevel"/>
    <w:tmpl w:val="9DE287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BB57C1C"/>
    <w:multiLevelType w:val="hybridMultilevel"/>
    <w:tmpl w:val="42262F94"/>
    <w:lvl w:ilvl="0" w:tplc="B5C4A736">
      <w:numFmt w:val="bullet"/>
      <w:lvlText w:val="-"/>
      <w:lvlJc w:val="left"/>
      <w:pPr>
        <w:ind w:left="1140" w:hanging="360"/>
      </w:pPr>
      <w:rPr>
        <w:rFonts w:ascii="Arial" w:eastAsia="Times New Roman" w:hAnsi="Arial" w:cs="Aria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9" w15:restartNumberingAfterBreak="0">
    <w:nsid w:val="5CEB6767"/>
    <w:multiLevelType w:val="hybridMultilevel"/>
    <w:tmpl w:val="5C56EBAC"/>
    <w:lvl w:ilvl="0" w:tplc="0407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5DB48E3"/>
    <w:multiLevelType w:val="hybridMultilevel"/>
    <w:tmpl w:val="532E6AD6"/>
    <w:lvl w:ilvl="0" w:tplc="0407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6AC12EC"/>
    <w:multiLevelType w:val="hybridMultilevel"/>
    <w:tmpl w:val="4CCCB19A"/>
    <w:lvl w:ilvl="0" w:tplc="04070001">
      <w:start w:val="1"/>
      <w:numFmt w:val="bullet"/>
      <w:lvlText w:val=""/>
      <w:lvlJc w:val="left"/>
      <w:pPr>
        <w:tabs>
          <w:tab w:val="num" w:pos="720"/>
        </w:tabs>
        <w:ind w:left="720" w:hanging="360"/>
      </w:pPr>
      <w:rPr>
        <w:rFonts w:ascii="Symbol" w:hAnsi="Symbol" w:hint="default"/>
      </w:rPr>
    </w:lvl>
    <w:lvl w:ilvl="1" w:tplc="04070005">
      <w:start w:val="1"/>
      <w:numFmt w:val="bullet"/>
      <w:lvlText w:val=""/>
      <w:lvlJc w:val="left"/>
      <w:pPr>
        <w:tabs>
          <w:tab w:val="num" w:pos="1440"/>
        </w:tabs>
        <w:ind w:left="1440" w:hanging="360"/>
      </w:pPr>
      <w:rPr>
        <w:rFonts w:ascii="Wingdings" w:hAnsi="Wingdings"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71593A80"/>
    <w:multiLevelType w:val="hybridMultilevel"/>
    <w:tmpl w:val="E404272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3" w15:restartNumberingAfterBreak="0">
    <w:nsid w:val="737400B9"/>
    <w:multiLevelType w:val="hybridMultilevel"/>
    <w:tmpl w:val="BD5C1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6"/>
  </w:num>
  <w:num w:numId="4">
    <w:abstractNumId w:val="22"/>
  </w:num>
  <w:num w:numId="5">
    <w:abstractNumId w:val="0"/>
  </w:num>
  <w:num w:numId="6">
    <w:abstractNumId w:val="17"/>
  </w:num>
  <w:num w:numId="7">
    <w:abstractNumId w:val="4"/>
  </w:num>
  <w:num w:numId="8">
    <w:abstractNumId w:val="10"/>
  </w:num>
  <w:num w:numId="9">
    <w:abstractNumId w:val="7"/>
  </w:num>
  <w:num w:numId="10">
    <w:abstractNumId w:val="21"/>
  </w:num>
  <w:num w:numId="11">
    <w:abstractNumId w:val="9"/>
  </w:num>
  <w:num w:numId="12">
    <w:abstractNumId w:val="2"/>
  </w:num>
  <w:num w:numId="13">
    <w:abstractNumId w:val="18"/>
  </w:num>
  <w:num w:numId="14">
    <w:abstractNumId w:val="15"/>
  </w:num>
  <w:num w:numId="15">
    <w:abstractNumId w:val="16"/>
  </w:num>
  <w:num w:numId="16">
    <w:abstractNumId w:val="1"/>
  </w:num>
  <w:num w:numId="17">
    <w:abstractNumId w:val="8"/>
  </w:num>
  <w:num w:numId="18">
    <w:abstractNumId w:val="14"/>
  </w:num>
  <w:num w:numId="19">
    <w:abstractNumId w:val="3"/>
  </w:num>
  <w:num w:numId="20">
    <w:abstractNumId w:val="5"/>
  </w:num>
  <w:num w:numId="21">
    <w:abstractNumId w:val="23"/>
  </w:num>
  <w:num w:numId="22">
    <w:abstractNumId w:val="13"/>
  </w:num>
  <w:num w:numId="23">
    <w:abstractNumId w:val="12"/>
  </w:num>
  <w:num w:numId="24">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7F6"/>
    <w:rsid w:val="00000C06"/>
    <w:rsid w:val="00007B70"/>
    <w:rsid w:val="0001494F"/>
    <w:rsid w:val="000167C3"/>
    <w:rsid w:val="00016EB9"/>
    <w:rsid w:val="00022AA5"/>
    <w:rsid w:val="00022BAF"/>
    <w:rsid w:val="00024CD8"/>
    <w:rsid w:val="00024D77"/>
    <w:rsid w:val="000403B8"/>
    <w:rsid w:val="000404C3"/>
    <w:rsid w:val="00042E03"/>
    <w:rsid w:val="00045C31"/>
    <w:rsid w:val="00052922"/>
    <w:rsid w:val="000634F2"/>
    <w:rsid w:val="0007289F"/>
    <w:rsid w:val="00076ED8"/>
    <w:rsid w:val="00092A90"/>
    <w:rsid w:val="000A2182"/>
    <w:rsid w:val="000A475F"/>
    <w:rsid w:val="000B0634"/>
    <w:rsid w:val="000B2D12"/>
    <w:rsid w:val="000C589E"/>
    <w:rsid w:val="000C67BC"/>
    <w:rsid w:val="000D2330"/>
    <w:rsid w:val="000E01F7"/>
    <w:rsid w:val="000E77F3"/>
    <w:rsid w:val="000F2FC9"/>
    <w:rsid w:val="00107D1E"/>
    <w:rsid w:val="00112CC0"/>
    <w:rsid w:val="00132858"/>
    <w:rsid w:val="00142C8F"/>
    <w:rsid w:val="0014309D"/>
    <w:rsid w:val="00176F72"/>
    <w:rsid w:val="00183DCE"/>
    <w:rsid w:val="001B10DA"/>
    <w:rsid w:val="001C08F9"/>
    <w:rsid w:val="001E5AE4"/>
    <w:rsid w:val="001F583A"/>
    <w:rsid w:val="001F7000"/>
    <w:rsid w:val="00204884"/>
    <w:rsid w:val="00222DB6"/>
    <w:rsid w:val="00223EF4"/>
    <w:rsid w:val="0022659D"/>
    <w:rsid w:val="00242879"/>
    <w:rsid w:val="00244FCB"/>
    <w:rsid w:val="00246493"/>
    <w:rsid w:val="0026660D"/>
    <w:rsid w:val="00270D1F"/>
    <w:rsid w:val="00277636"/>
    <w:rsid w:val="00280497"/>
    <w:rsid w:val="0028699A"/>
    <w:rsid w:val="00294DC0"/>
    <w:rsid w:val="002C1491"/>
    <w:rsid w:val="002E6547"/>
    <w:rsid w:val="00302A37"/>
    <w:rsid w:val="0031332E"/>
    <w:rsid w:val="00316C33"/>
    <w:rsid w:val="0032283F"/>
    <w:rsid w:val="00325CA9"/>
    <w:rsid w:val="00325EFE"/>
    <w:rsid w:val="0032738E"/>
    <w:rsid w:val="00327929"/>
    <w:rsid w:val="00343952"/>
    <w:rsid w:val="0035317D"/>
    <w:rsid w:val="003539C9"/>
    <w:rsid w:val="00355023"/>
    <w:rsid w:val="00360CB8"/>
    <w:rsid w:val="00365507"/>
    <w:rsid w:val="00365B19"/>
    <w:rsid w:val="003719CA"/>
    <w:rsid w:val="00375676"/>
    <w:rsid w:val="00383B9E"/>
    <w:rsid w:val="00384865"/>
    <w:rsid w:val="0038755D"/>
    <w:rsid w:val="003A5DC1"/>
    <w:rsid w:val="003C3B80"/>
    <w:rsid w:val="003C3EC4"/>
    <w:rsid w:val="003C406C"/>
    <w:rsid w:val="003C61C6"/>
    <w:rsid w:val="003D553E"/>
    <w:rsid w:val="003E0C97"/>
    <w:rsid w:val="003E427D"/>
    <w:rsid w:val="003F2E7E"/>
    <w:rsid w:val="004034E3"/>
    <w:rsid w:val="0040445D"/>
    <w:rsid w:val="00406C7A"/>
    <w:rsid w:val="00407C5F"/>
    <w:rsid w:val="00412531"/>
    <w:rsid w:val="00414CC5"/>
    <w:rsid w:val="004166B6"/>
    <w:rsid w:val="0042474C"/>
    <w:rsid w:val="004449EB"/>
    <w:rsid w:val="00453A5F"/>
    <w:rsid w:val="00456041"/>
    <w:rsid w:val="0046133F"/>
    <w:rsid w:val="00480756"/>
    <w:rsid w:val="00482780"/>
    <w:rsid w:val="00484BE0"/>
    <w:rsid w:val="0049106A"/>
    <w:rsid w:val="004A1170"/>
    <w:rsid w:val="004A73BA"/>
    <w:rsid w:val="004C2FEC"/>
    <w:rsid w:val="004C616C"/>
    <w:rsid w:val="004C72AF"/>
    <w:rsid w:val="004E3426"/>
    <w:rsid w:val="004F0A56"/>
    <w:rsid w:val="004F1AD3"/>
    <w:rsid w:val="004F1D38"/>
    <w:rsid w:val="00534773"/>
    <w:rsid w:val="005419E5"/>
    <w:rsid w:val="00550986"/>
    <w:rsid w:val="0055398F"/>
    <w:rsid w:val="0055714B"/>
    <w:rsid w:val="00571E81"/>
    <w:rsid w:val="0057622F"/>
    <w:rsid w:val="00582F92"/>
    <w:rsid w:val="005A2CC7"/>
    <w:rsid w:val="005A4070"/>
    <w:rsid w:val="005A5EF8"/>
    <w:rsid w:val="005A6594"/>
    <w:rsid w:val="005A7863"/>
    <w:rsid w:val="005B08D0"/>
    <w:rsid w:val="005B5892"/>
    <w:rsid w:val="005B7779"/>
    <w:rsid w:val="005C0A2E"/>
    <w:rsid w:val="005C486E"/>
    <w:rsid w:val="005C7F8F"/>
    <w:rsid w:val="005D2423"/>
    <w:rsid w:val="005E2E92"/>
    <w:rsid w:val="005E5909"/>
    <w:rsid w:val="005F479E"/>
    <w:rsid w:val="00601E8B"/>
    <w:rsid w:val="00606F77"/>
    <w:rsid w:val="0061535F"/>
    <w:rsid w:val="00615B63"/>
    <w:rsid w:val="0061709B"/>
    <w:rsid w:val="00617B52"/>
    <w:rsid w:val="00630D70"/>
    <w:rsid w:val="00632E3A"/>
    <w:rsid w:val="00635EB9"/>
    <w:rsid w:val="006438AE"/>
    <w:rsid w:val="0064595F"/>
    <w:rsid w:val="00652A3D"/>
    <w:rsid w:val="00653C03"/>
    <w:rsid w:val="0065664D"/>
    <w:rsid w:val="00660F04"/>
    <w:rsid w:val="006631EE"/>
    <w:rsid w:val="00665002"/>
    <w:rsid w:val="00673E21"/>
    <w:rsid w:val="00677777"/>
    <w:rsid w:val="006813C5"/>
    <w:rsid w:val="006975F7"/>
    <w:rsid w:val="006B51FB"/>
    <w:rsid w:val="006C00DD"/>
    <w:rsid w:val="006C4E13"/>
    <w:rsid w:val="006E0919"/>
    <w:rsid w:val="006F0CDF"/>
    <w:rsid w:val="0070040E"/>
    <w:rsid w:val="007039A9"/>
    <w:rsid w:val="0070478C"/>
    <w:rsid w:val="0071146B"/>
    <w:rsid w:val="007172DE"/>
    <w:rsid w:val="00723B13"/>
    <w:rsid w:val="007245B5"/>
    <w:rsid w:val="007263B2"/>
    <w:rsid w:val="0072700C"/>
    <w:rsid w:val="00734A15"/>
    <w:rsid w:val="007410ED"/>
    <w:rsid w:val="00741778"/>
    <w:rsid w:val="00744238"/>
    <w:rsid w:val="0074782C"/>
    <w:rsid w:val="00753988"/>
    <w:rsid w:val="0075462A"/>
    <w:rsid w:val="00760EED"/>
    <w:rsid w:val="0076449D"/>
    <w:rsid w:val="00775A33"/>
    <w:rsid w:val="00776E03"/>
    <w:rsid w:val="00782D4E"/>
    <w:rsid w:val="007957B7"/>
    <w:rsid w:val="007A0E0D"/>
    <w:rsid w:val="007A3E55"/>
    <w:rsid w:val="007A45B9"/>
    <w:rsid w:val="007A72A4"/>
    <w:rsid w:val="007B3E81"/>
    <w:rsid w:val="007C0986"/>
    <w:rsid w:val="007C34CB"/>
    <w:rsid w:val="007D0C2C"/>
    <w:rsid w:val="007D2D0A"/>
    <w:rsid w:val="007E5FED"/>
    <w:rsid w:val="007F4D44"/>
    <w:rsid w:val="00810259"/>
    <w:rsid w:val="008126D2"/>
    <w:rsid w:val="00816DB0"/>
    <w:rsid w:val="00826846"/>
    <w:rsid w:val="00841311"/>
    <w:rsid w:val="00842204"/>
    <w:rsid w:val="00846BCE"/>
    <w:rsid w:val="00850070"/>
    <w:rsid w:val="00857F44"/>
    <w:rsid w:val="00862EA7"/>
    <w:rsid w:val="008759CA"/>
    <w:rsid w:val="00895CC6"/>
    <w:rsid w:val="0089759A"/>
    <w:rsid w:val="008A2E26"/>
    <w:rsid w:val="008A426D"/>
    <w:rsid w:val="008C0A7D"/>
    <w:rsid w:val="008C0DAA"/>
    <w:rsid w:val="008D5437"/>
    <w:rsid w:val="008E730A"/>
    <w:rsid w:val="008F223A"/>
    <w:rsid w:val="008F460F"/>
    <w:rsid w:val="008F7225"/>
    <w:rsid w:val="00907EE0"/>
    <w:rsid w:val="00907EE3"/>
    <w:rsid w:val="009242D5"/>
    <w:rsid w:val="0092475E"/>
    <w:rsid w:val="009273A9"/>
    <w:rsid w:val="0093165D"/>
    <w:rsid w:val="00935A49"/>
    <w:rsid w:val="009409A9"/>
    <w:rsid w:val="009466B4"/>
    <w:rsid w:val="00963084"/>
    <w:rsid w:val="0097037B"/>
    <w:rsid w:val="00976E50"/>
    <w:rsid w:val="009868DF"/>
    <w:rsid w:val="00991F76"/>
    <w:rsid w:val="00996ECB"/>
    <w:rsid w:val="009A4E1E"/>
    <w:rsid w:val="009C081E"/>
    <w:rsid w:val="009F26EE"/>
    <w:rsid w:val="00A11B25"/>
    <w:rsid w:val="00A11EE5"/>
    <w:rsid w:val="00A12B8D"/>
    <w:rsid w:val="00A146ED"/>
    <w:rsid w:val="00A40891"/>
    <w:rsid w:val="00A4611B"/>
    <w:rsid w:val="00A47F26"/>
    <w:rsid w:val="00A501D8"/>
    <w:rsid w:val="00A62230"/>
    <w:rsid w:val="00A64123"/>
    <w:rsid w:val="00A81A9F"/>
    <w:rsid w:val="00A82D60"/>
    <w:rsid w:val="00A86F42"/>
    <w:rsid w:val="00AB028D"/>
    <w:rsid w:val="00AB23A9"/>
    <w:rsid w:val="00AC2E5E"/>
    <w:rsid w:val="00AC6C33"/>
    <w:rsid w:val="00AD167D"/>
    <w:rsid w:val="00AD598F"/>
    <w:rsid w:val="00AD611C"/>
    <w:rsid w:val="00AE2BAA"/>
    <w:rsid w:val="00AE682F"/>
    <w:rsid w:val="00AE6C39"/>
    <w:rsid w:val="00AF01C4"/>
    <w:rsid w:val="00B02022"/>
    <w:rsid w:val="00B021A9"/>
    <w:rsid w:val="00B04E2A"/>
    <w:rsid w:val="00B14CA3"/>
    <w:rsid w:val="00B1711D"/>
    <w:rsid w:val="00B25087"/>
    <w:rsid w:val="00B33561"/>
    <w:rsid w:val="00B34FF3"/>
    <w:rsid w:val="00B377B4"/>
    <w:rsid w:val="00B40C42"/>
    <w:rsid w:val="00B4468E"/>
    <w:rsid w:val="00B473DE"/>
    <w:rsid w:val="00B53DD0"/>
    <w:rsid w:val="00B56BF3"/>
    <w:rsid w:val="00B600D5"/>
    <w:rsid w:val="00B72D3C"/>
    <w:rsid w:val="00B85367"/>
    <w:rsid w:val="00B87054"/>
    <w:rsid w:val="00B93BFE"/>
    <w:rsid w:val="00B96CB4"/>
    <w:rsid w:val="00BA19CC"/>
    <w:rsid w:val="00BB7EA9"/>
    <w:rsid w:val="00BC158B"/>
    <w:rsid w:val="00BC15B6"/>
    <w:rsid w:val="00BC29B2"/>
    <w:rsid w:val="00BC7DE3"/>
    <w:rsid w:val="00BD0ED6"/>
    <w:rsid w:val="00BD1B6B"/>
    <w:rsid w:val="00BD6912"/>
    <w:rsid w:val="00BE04C8"/>
    <w:rsid w:val="00BE7C0A"/>
    <w:rsid w:val="00BF663F"/>
    <w:rsid w:val="00C03B3E"/>
    <w:rsid w:val="00C0526E"/>
    <w:rsid w:val="00C11292"/>
    <w:rsid w:val="00C11576"/>
    <w:rsid w:val="00C12449"/>
    <w:rsid w:val="00C31802"/>
    <w:rsid w:val="00C44AEC"/>
    <w:rsid w:val="00C51A04"/>
    <w:rsid w:val="00C62C10"/>
    <w:rsid w:val="00C643B6"/>
    <w:rsid w:val="00C65E66"/>
    <w:rsid w:val="00C75BD6"/>
    <w:rsid w:val="00C800AD"/>
    <w:rsid w:val="00C802FA"/>
    <w:rsid w:val="00C815EB"/>
    <w:rsid w:val="00C86DA4"/>
    <w:rsid w:val="00C9098F"/>
    <w:rsid w:val="00C944BD"/>
    <w:rsid w:val="00CA798A"/>
    <w:rsid w:val="00CB1BF9"/>
    <w:rsid w:val="00CB2DF6"/>
    <w:rsid w:val="00CE140F"/>
    <w:rsid w:val="00CF557A"/>
    <w:rsid w:val="00CF7E38"/>
    <w:rsid w:val="00D06C1F"/>
    <w:rsid w:val="00D16D84"/>
    <w:rsid w:val="00D24622"/>
    <w:rsid w:val="00D24E86"/>
    <w:rsid w:val="00D341C3"/>
    <w:rsid w:val="00D42EB7"/>
    <w:rsid w:val="00D454D8"/>
    <w:rsid w:val="00D577F6"/>
    <w:rsid w:val="00D61CBA"/>
    <w:rsid w:val="00D672EA"/>
    <w:rsid w:val="00D751A3"/>
    <w:rsid w:val="00D826CE"/>
    <w:rsid w:val="00D8521F"/>
    <w:rsid w:val="00D86AB9"/>
    <w:rsid w:val="00D87B2C"/>
    <w:rsid w:val="00D90E21"/>
    <w:rsid w:val="00D97AAC"/>
    <w:rsid w:val="00DB430F"/>
    <w:rsid w:val="00DD0136"/>
    <w:rsid w:val="00DD3E79"/>
    <w:rsid w:val="00DE06C1"/>
    <w:rsid w:val="00DF190E"/>
    <w:rsid w:val="00DF4D89"/>
    <w:rsid w:val="00E01FA6"/>
    <w:rsid w:val="00E07C13"/>
    <w:rsid w:val="00E12BAF"/>
    <w:rsid w:val="00E14974"/>
    <w:rsid w:val="00E1540F"/>
    <w:rsid w:val="00E23CAA"/>
    <w:rsid w:val="00E308EF"/>
    <w:rsid w:val="00E37BAC"/>
    <w:rsid w:val="00E4087C"/>
    <w:rsid w:val="00E41C6E"/>
    <w:rsid w:val="00E42205"/>
    <w:rsid w:val="00E4229A"/>
    <w:rsid w:val="00E438AD"/>
    <w:rsid w:val="00E71B63"/>
    <w:rsid w:val="00E8536C"/>
    <w:rsid w:val="00EA0418"/>
    <w:rsid w:val="00EA3534"/>
    <w:rsid w:val="00EA4C4C"/>
    <w:rsid w:val="00EA57F5"/>
    <w:rsid w:val="00EC2EB4"/>
    <w:rsid w:val="00EC5812"/>
    <w:rsid w:val="00EC6329"/>
    <w:rsid w:val="00ED2ADD"/>
    <w:rsid w:val="00ED2CA1"/>
    <w:rsid w:val="00ED2EE6"/>
    <w:rsid w:val="00ED32EA"/>
    <w:rsid w:val="00EE159A"/>
    <w:rsid w:val="00EE5159"/>
    <w:rsid w:val="00EF373B"/>
    <w:rsid w:val="00EF481D"/>
    <w:rsid w:val="00F11F85"/>
    <w:rsid w:val="00F2762E"/>
    <w:rsid w:val="00F45AD3"/>
    <w:rsid w:val="00F654EE"/>
    <w:rsid w:val="00F73A67"/>
    <w:rsid w:val="00F77C75"/>
    <w:rsid w:val="00F81149"/>
    <w:rsid w:val="00F93934"/>
    <w:rsid w:val="00F979D9"/>
    <w:rsid w:val="00FA05BA"/>
    <w:rsid w:val="00FA2EDD"/>
    <w:rsid w:val="00FB1036"/>
    <w:rsid w:val="00FB1336"/>
    <w:rsid w:val="00FB6436"/>
    <w:rsid w:val="00FB7EE3"/>
    <w:rsid w:val="00FC0B08"/>
    <w:rsid w:val="00FF0B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6E231"/>
  <w15:docId w15:val="{04001F26-EA3F-496C-A87B-B93BB21D0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12"/>
    <w:qFormat/>
    <w:rsid w:val="006438AE"/>
    <w:pPr>
      <w:spacing w:after="120" w:line="240" w:lineRule="auto"/>
      <w:jc w:val="both"/>
    </w:pPr>
    <w:rPr>
      <w:rFonts w:ascii="Arial" w:eastAsia="Times New Roman" w:hAnsi="Arial" w:cs="Times New Roman"/>
      <w:sz w:val="24"/>
      <w:szCs w:val="20"/>
      <w:lang w:eastAsia="de-DE"/>
    </w:rPr>
  </w:style>
  <w:style w:type="paragraph" w:styleId="berschrift1">
    <w:name w:val="heading 1"/>
    <w:basedOn w:val="Standard"/>
    <w:next w:val="Standard"/>
    <w:link w:val="berschrift1Zchn"/>
    <w:uiPriority w:val="9"/>
    <w:qFormat/>
    <w:rsid w:val="00453A5F"/>
    <w:pPr>
      <w:keepNext/>
      <w:keepLines/>
      <w:spacing w:before="480" w:after="0"/>
      <w:outlineLvl w:val="0"/>
    </w:pPr>
    <w:rPr>
      <w:rFonts w:asciiTheme="majorHAnsi" w:eastAsiaTheme="majorEastAsia" w:hAnsiTheme="majorHAnsi" w:cstheme="majorBidi"/>
      <w:b/>
      <w:bCs/>
      <w:color w:val="FFB410" w:themeColor="accent1" w:themeShade="BF"/>
      <w:sz w:val="28"/>
      <w:szCs w:val="28"/>
    </w:rPr>
  </w:style>
  <w:style w:type="paragraph" w:styleId="berschrift2">
    <w:name w:val="heading 2"/>
    <w:basedOn w:val="Standard"/>
    <w:next w:val="Standard"/>
    <w:link w:val="berschrift2Zchn"/>
    <w:uiPriority w:val="9"/>
    <w:unhideWhenUsed/>
    <w:qFormat/>
    <w:rsid w:val="00B04E2A"/>
    <w:pPr>
      <w:keepNext/>
      <w:keepLines/>
      <w:spacing w:before="200" w:after="0"/>
      <w:outlineLvl w:val="1"/>
    </w:pPr>
    <w:rPr>
      <w:rFonts w:asciiTheme="majorHAnsi" w:eastAsiaTheme="majorEastAsia" w:hAnsiTheme="majorHAnsi" w:cstheme="majorBidi"/>
      <w:b/>
      <w:bCs/>
      <w:color w:val="FFD16B"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53A5F"/>
    <w:rPr>
      <w:rFonts w:asciiTheme="majorHAnsi" w:eastAsiaTheme="majorEastAsia" w:hAnsiTheme="majorHAnsi" w:cstheme="majorBidi"/>
      <w:b/>
      <w:bCs/>
      <w:color w:val="FFB410" w:themeColor="accent1" w:themeShade="BF"/>
      <w:sz w:val="28"/>
      <w:szCs w:val="28"/>
    </w:rPr>
  </w:style>
  <w:style w:type="paragraph" w:customStyle="1" w:styleId="Aufgabe">
    <w:name w:val="Aufgabe"/>
    <w:basedOn w:val="berschrift1"/>
    <w:next w:val="Standard"/>
    <w:qFormat/>
    <w:rsid w:val="00B04E2A"/>
    <w:pPr>
      <w:spacing w:after="120"/>
    </w:pPr>
    <w:rPr>
      <w:u w:val="single"/>
    </w:rPr>
  </w:style>
  <w:style w:type="character" w:customStyle="1" w:styleId="berschrift2Zchn">
    <w:name w:val="Überschrift 2 Zchn"/>
    <w:basedOn w:val="Absatz-Standardschriftart"/>
    <w:link w:val="berschrift2"/>
    <w:uiPriority w:val="9"/>
    <w:rsid w:val="00B04E2A"/>
    <w:rPr>
      <w:rFonts w:asciiTheme="majorHAnsi" w:eastAsiaTheme="majorEastAsia" w:hAnsiTheme="majorHAnsi" w:cstheme="majorBidi"/>
      <w:b/>
      <w:bCs/>
      <w:color w:val="FFD16B" w:themeColor="accent1"/>
      <w:sz w:val="26"/>
      <w:szCs w:val="26"/>
    </w:rPr>
  </w:style>
  <w:style w:type="paragraph" w:customStyle="1" w:styleId="Lsung">
    <w:name w:val="Lösung"/>
    <w:basedOn w:val="berschrift2"/>
    <w:next w:val="Lsungstext"/>
    <w:qFormat/>
    <w:rsid w:val="00294DC0"/>
    <w:pPr>
      <w:spacing w:after="120"/>
      <w:ind w:left="397"/>
    </w:pPr>
    <w:rPr>
      <w:color w:val="0070C0"/>
      <w:sz w:val="24"/>
      <w:u w:val="single"/>
    </w:rPr>
  </w:style>
  <w:style w:type="paragraph" w:customStyle="1" w:styleId="Lsungstext">
    <w:name w:val="Lösungstext"/>
    <w:basedOn w:val="Standard"/>
    <w:qFormat/>
    <w:rsid w:val="00294DC0"/>
    <w:pPr>
      <w:ind w:left="397"/>
    </w:pPr>
    <w:rPr>
      <w:color w:val="0070C0"/>
    </w:rPr>
  </w:style>
  <w:style w:type="paragraph" w:styleId="Kopfzeile">
    <w:name w:val="header"/>
    <w:basedOn w:val="Standard"/>
    <w:link w:val="KopfzeileZchn"/>
    <w:uiPriority w:val="99"/>
    <w:unhideWhenUsed/>
    <w:rsid w:val="00991F76"/>
    <w:pPr>
      <w:tabs>
        <w:tab w:val="center" w:pos="4536"/>
        <w:tab w:val="right" w:pos="9072"/>
      </w:tabs>
      <w:spacing w:after="0"/>
    </w:pPr>
  </w:style>
  <w:style w:type="character" w:customStyle="1" w:styleId="KopfzeileZchn">
    <w:name w:val="Kopfzeile Zchn"/>
    <w:basedOn w:val="Absatz-Standardschriftart"/>
    <w:link w:val="Kopfzeile"/>
    <w:uiPriority w:val="99"/>
    <w:rsid w:val="00991F76"/>
  </w:style>
  <w:style w:type="paragraph" w:styleId="Fuzeile">
    <w:name w:val="footer"/>
    <w:basedOn w:val="Standard"/>
    <w:link w:val="FuzeileZchn"/>
    <w:uiPriority w:val="99"/>
    <w:unhideWhenUsed/>
    <w:rsid w:val="00991F76"/>
    <w:pPr>
      <w:tabs>
        <w:tab w:val="center" w:pos="4536"/>
        <w:tab w:val="right" w:pos="9072"/>
      </w:tabs>
      <w:spacing w:after="0"/>
    </w:pPr>
  </w:style>
  <w:style w:type="character" w:customStyle="1" w:styleId="FuzeileZchn">
    <w:name w:val="Fußzeile Zchn"/>
    <w:basedOn w:val="Absatz-Standardschriftart"/>
    <w:link w:val="Fuzeile"/>
    <w:uiPriority w:val="99"/>
    <w:rsid w:val="00991F76"/>
  </w:style>
  <w:style w:type="paragraph" w:styleId="Sprechblasentext">
    <w:name w:val="Balloon Text"/>
    <w:basedOn w:val="Standard"/>
    <w:link w:val="SprechblasentextZchn"/>
    <w:uiPriority w:val="99"/>
    <w:semiHidden/>
    <w:unhideWhenUsed/>
    <w:rsid w:val="00042E03"/>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42E03"/>
    <w:rPr>
      <w:rFonts w:ascii="Tahoma" w:hAnsi="Tahoma" w:cs="Tahoma"/>
      <w:sz w:val="16"/>
      <w:szCs w:val="16"/>
    </w:rPr>
  </w:style>
  <w:style w:type="paragraph" w:styleId="KeinLeerraum">
    <w:name w:val="No Spacing"/>
    <w:link w:val="KeinLeerraumZchn"/>
    <w:uiPriority w:val="1"/>
    <w:qFormat/>
    <w:rsid w:val="00D42EB7"/>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D42EB7"/>
    <w:rPr>
      <w:rFonts w:eastAsiaTheme="minorEastAsia"/>
      <w:lang w:eastAsia="de-DE"/>
    </w:rPr>
  </w:style>
  <w:style w:type="paragraph" w:styleId="Listenabsatz">
    <w:name w:val="List Paragraph"/>
    <w:basedOn w:val="Standard"/>
    <w:uiPriority w:val="34"/>
    <w:qFormat/>
    <w:rsid w:val="00C65E66"/>
    <w:pPr>
      <w:ind w:left="720"/>
      <w:contextualSpacing/>
    </w:pPr>
  </w:style>
  <w:style w:type="character" w:styleId="Platzhaltertext">
    <w:name w:val="Placeholder Text"/>
    <w:basedOn w:val="Absatz-Standardschriftart"/>
    <w:uiPriority w:val="99"/>
    <w:semiHidden/>
    <w:rsid w:val="00ED2ADD"/>
    <w:rPr>
      <w:color w:val="808080"/>
    </w:rPr>
  </w:style>
  <w:style w:type="paragraph" w:styleId="StandardWeb">
    <w:name w:val="Normal (Web)"/>
    <w:basedOn w:val="Standard"/>
    <w:uiPriority w:val="99"/>
    <w:semiHidden/>
    <w:unhideWhenUsed/>
    <w:rsid w:val="00E01FA6"/>
    <w:pPr>
      <w:spacing w:before="100" w:beforeAutospacing="1" w:after="100" w:afterAutospacing="1"/>
      <w:jc w:val="left"/>
    </w:pPr>
    <w:rPr>
      <w:rFonts w:ascii="Times New Roman" w:eastAsiaTheme="minorEastAsia" w:hAnsi="Times New Roman"/>
      <w:szCs w:val="24"/>
    </w:rPr>
  </w:style>
  <w:style w:type="table" w:styleId="Tabellenraster">
    <w:name w:val="Table Grid"/>
    <w:basedOn w:val="NormaleTabelle"/>
    <w:uiPriority w:val="59"/>
    <w:rsid w:val="00AB02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BE7C0A"/>
    <w:pPr>
      <w:spacing w:after="200"/>
    </w:pPr>
    <w:rPr>
      <w:i/>
      <w:iCs/>
      <w:color w:val="FFFFFF" w:themeColor="text2"/>
      <w:sz w:val="18"/>
      <w:szCs w:val="18"/>
    </w:rPr>
  </w:style>
  <w:style w:type="paragraph" w:styleId="Funotentext">
    <w:name w:val="footnote text"/>
    <w:basedOn w:val="Standard"/>
    <w:link w:val="FunotentextZchn"/>
    <w:uiPriority w:val="99"/>
    <w:semiHidden/>
    <w:unhideWhenUsed/>
    <w:rsid w:val="009409A9"/>
    <w:pPr>
      <w:spacing w:after="0"/>
    </w:pPr>
    <w:rPr>
      <w:sz w:val="20"/>
    </w:rPr>
  </w:style>
  <w:style w:type="character" w:customStyle="1" w:styleId="FunotentextZchn">
    <w:name w:val="Fußnotentext Zchn"/>
    <w:basedOn w:val="Absatz-Standardschriftart"/>
    <w:link w:val="Funotentext"/>
    <w:uiPriority w:val="99"/>
    <w:semiHidden/>
    <w:rsid w:val="009409A9"/>
    <w:rPr>
      <w:rFonts w:ascii="Arial" w:eastAsia="Times New Roman" w:hAnsi="Arial" w:cs="Times New Roman"/>
      <w:sz w:val="20"/>
      <w:szCs w:val="20"/>
      <w:lang w:eastAsia="de-DE"/>
    </w:rPr>
  </w:style>
  <w:style w:type="character" w:styleId="Funotenzeichen">
    <w:name w:val="footnote reference"/>
    <w:basedOn w:val="Absatz-Standardschriftart"/>
    <w:uiPriority w:val="99"/>
    <w:semiHidden/>
    <w:unhideWhenUsed/>
    <w:rsid w:val="009409A9"/>
    <w:rPr>
      <w:vertAlign w:val="superscript"/>
    </w:rPr>
  </w:style>
  <w:style w:type="character" w:styleId="Hyperlink">
    <w:name w:val="Hyperlink"/>
    <w:basedOn w:val="Absatz-Standardschriftart"/>
    <w:uiPriority w:val="99"/>
    <w:unhideWhenUsed/>
    <w:rsid w:val="00C11576"/>
    <w:rPr>
      <w:color w:val="794A00" w:themeColor="hyperlink"/>
      <w:u w:val="single"/>
    </w:rPr>
  </w:style>
  <w:style w:type="character" w:styleId="BesuchterLink">
    <w:name w:val="FollowedHyperlink"/>
    <w:basedOn w:val="Absatz-Standardschriftart"/>
    <w:uiPriority w:val="99"/>
    <w:semiHidden/>
    <w:unhideWhenUsed/>
    <w:rsid w:val="00DB430F"/>
    <w:rPr>
      <w:color w:val="F1DE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319453">
      <w:bodyDiv w:val="1"/>
      <w:marLeft w:val="0"/>
      <w:marRight w:val="0"/>
      <w:marTop w:val="0"/>
      <w:marBottom w:val="0"/>
      <w:divBdr>
        <w:top w:val="none" w:sz="0" w:space="0" w:color="auto"/>
        <w:left w:val="none" w:sz="0" w:space="0" w:color="auto"/>
        <w:bottom w:val="none" w:sz="0" w:space="0" w:color="auto"/>
        <w:right w:val="none" w:sz="0" w:space="0" w:color="auto"/>
      </w:divBdr>
    </w:div>
    <w:div w:id="743915980">
      <w:bodyDiv w:val="1"/>
      <w:marLeft w:val="0"/>
      <w:marRight w:val="0"/>
      <w:marTop w:val="0"/>
      <w:marBottom w:val="0"/>
      <w:divBdr>
        <w:top w:val="none" w:sz="0" w:space="0" w:color="auto"/>
        <w:left w:val="none" w:sz="0" w:space="0" w:color="auto"/>
        <w:bottom w:val="none" w:sz="0" w:space="0" w:color="auto"/>
        <w:right w:val="none" w:sz="0" w:space="0" w:color="auto"/>
      </w:divBdr>
    </w:div>
    <w:div w:id="774137145">
      <w:bodyDiv w:val="1"/>
      <w:marLeft w:val="0"/>
      <w:marRight w:val="0"/>
      <w:marTop w:val="0"/>
      <w:marBottom w:val="0"/>
      <w:divBdr>
        <w:top w:val="none" w:sz="0" w:space="0" w:color="auto"/>
        <w:left w:val="none" w:sz="0" w:space="0" w:color="auto"/>
        <w:bottom w:val="none" w:sz="0" w:space="0" w:color="auto"/>
        <w:right w:val="none" w:sz="0" w:space="0" w:color="auto"/>
      </w:divBdr>
    </w:div>
    <w:div w:id="857542563">
      <w:bodyDiv w:val="1"/>
      <w:marLeft w:val="0"/>
      <w:marRight w:val="0"/>
      <w:marTop w:val="0"/>
      <w:marBottom w:val="0"/>
      <w:divBdr>
        <w:top w:val="none" w:sz="0" w:space="0" w:color="auto"/>
        <w:left w:val="none" w:sz="0" w:space="0" w:color="auto"/>
        <w:bottom w:val="none" w:sz="0" w:space="0" w:color="auto"/>
        <w:right w:val="none" w:sz="0" w:space="0" w:color="auto"/>
      </w:divBdr>
    </w:div>
    <w:div w:id="1286110226">
      <w:bodyDiv w:val="1"/>
      <w:marLeft w:val="0"/>
      <w:marRight w:val="0"/>
      <w:marTop w:val="0"/>
      <w:marBottom w:val="0"/>
      <w:divBdr>
        <w:top w:val="none" w:sz="0" w:space="0" w:color="auto"/>
        <w:left w:val="none" w:sz="0" w:space="0" w:color="auto"/>
        <w:bottom w:val="none" w:sz="0" w:space="0" w:color="auto"/>
        <w:right w:val="none" w:sz="0" w:space="0" w:color="auto"/>
      </w:divBdr>
      <w:divsChild>
        <w:div w:id="1341005488">
          <w:marLeft w:val="547"/>
          <w:marRight w:val="0"/>
          <w:marTop w:val="72"/>
          <w:marBottom w:val="0"/>
          <w:divBdr>
            <w:top w:val="none" w:sz="0" w:space="0" w:color="auto"/>
            <w:left w:val="none" w:sz="0" w:space="0" w:color="auto"/>
            <w:bottom w:val="none" w:sz="0" w:space="0" w:color="auto"/>
            <w:right w:val="none" w:sz="0" w:space="0" w:color="auto"/>
          </w:divBdr>
        </w:div>
      </w:divsChild>
    </w:div>
    <w:div w:id="1465276406">
      <w:bodyDiv w:val="1"/>
      <w:marLeft w:val="0"/>
      <w:marRight w:val="0"/>
      <w:marTop w:val="0"/>
      <w:marBottom w:val="0"/>
      <w:divBdr>
        <w:top w:val="none" w:sz="0" w:space="0" w:color="auto"/>
        <w:left w:val="none" w:sz="0" w:space="0" w:color="auto"/>
        <w:bottom w:val="none" w:sz="0" w:space="0" w:color="auto"/>
        <w:right w:val="none" w:sz="0" w:space="0" w:color="auto"/>
      </w:divBdr>
      <w:divsChild>
        <w:div w:id="1669290053">
          <w:marLeft w:val="547"/>
          <w:marRight w:val="0"/>
          <w:marTop w:val="96"/>
          <w:marBottom w:val="0"/>
          <w:divBdr>
            <w:top w:val="none" w:sz="0" w:space="0" w:color="auto"/>
            <w:left w:val="none" w:sz="0" w:space="0" w:color="auto"/>
            <w:bottom w:val="none" w:sz="0" w:space="0" w:color="auto"/>
            <w:right w:val="none" w:sz="0" w:space="0" w:color="auto"/>
          </w:divBdr>
        </w:div>
        <w:div w:id="1683319407">
          <w:marLeft w:val="1267"/>
          <w:marRight w:val="0"/>
          <w:marTop w:val="82"/>
          <w:marBottom w:val="0"/>
          <w:divBdr>
            <w:top w:val="none" w:sz="0" w:space="0" w:color="auto"/>
            <w:left w:val="none" w:sz="0" w:space="0" w:color="auto"/>
            <w:bottom w:val="none" w:sz="0" w:space="0" w:color="auto"/>
            <w:right w:val="none" w:sz="0" w:space="0" w:color="auto"/>
          </w:divBdr>
        </w:div>
      </w:divsChild>
    </w:div>
    <w:div w:id="178311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Documents\FH\Vorlesungen\MD-VL\Vorlagen\DOC\&#220;bung-MD-FHRO.dotx" TargetMode="External"/></Relationships>
</file>

<file path=word/theme/theme1.xml><?xml version="1.0" encoding="utf-8"?>
<a:theme xmlns:a="http://schemas.openxmlformats.org/drawingml/2006/main" name="Larissa">
  <a:themeElements>
    <a:clrScheme name="MD-FHRO">
      <a:dk1>
        <a:srgbClr val="000000"/>
      </a:dk1>
      <a:lt1>
        <a:srgbClr val="FFFFFF"/>
      </a:lt1>
      <a:dk2>
        <a:srgbClr val="FFFFFF"/>
      </a:dk2>
      <a:lt2>
        <a:srgbClr val="969696"/>
      </a:lt2>
      <a:accent1>
        <a:srgbClr val="FFD16B"/>
      </a:accent1>
      <a:accent2>
        <a:srgbClr val="F19400"/>
      </a:accent2>
      <a:accent3>
        <a:srgbClr val="F19400"/>
      </a:accent3>
      <a:accent4>
        <a:srgbClr val="FFD797"/>
      </a:accent4>
      <a:accent5>
        <a:srgbClr val="9E6200"/>
      </a:accent5>
      <a:accent6>
        <a:srgbClr val="B56F00"/>
      </a:accent6>
      <a:hlink>
        <a:srgbClr val="794A00"/>
      </a:hlink>
      <a:folHlink>
        <a:srgbClr val="F1DE0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EE761-FEFD-4E6B-9530-12545A824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Übung-MD-FHRO.dotx</Template>
  <TotalTime>0</TotalTime>
  <Pages>1</Pages>
  <Words>139</Words>
  <Characters>876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Hochschule Rosenheim</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Mühlbauer, Wolfgang</dc:creator>
  <cp:lastModifiedBy>Kai</cp:lastModifiedBy>
  <cp:revision>6</cp:revision>
  <cp:lastPrinted>2020-03-20T13:06:00Z</cp:lastPrinted>
  <dcterms:created xsi:type="dcterms:W3CDTF">2022-03-10T13:01:00Z</dcterms:created>
  <dcterms:modified xsi:type="dcterms:W3CDTF">2022-03-10T13:28:00Z</dcterms:modified>
</cp:coreProperties>
</file>