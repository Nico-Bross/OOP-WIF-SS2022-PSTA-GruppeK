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E3945" w14:textId="77777777" w:rsidR="00660F04" w:rsidRDefault="00660F04" w:rsidP="00406C7A">
      <w:pPr>
        <w:jc w:val="center"/>
        <w:rPr>
          <w:b/>
          <w:szCs w:val="24"/>
        </w:rPr>
      </w:pPr>
    </w:p>
    <w:p w14:paraId="6057E21F" w14:textId="721074A5" w:rsidR="00406C7A" w:rsidRPr="008D5437" w:rsidRDefault="00244FCB" w:rsidP="00406C7A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PStA</w:t>
      </w:r>
      <w:proofErr w:type="spellEnd"/>
      <w:r>
        <w:rPr>
          <w:b/>
          <w:szCs w:val="24"/>
        </w:rPr>
        <w:t xml:space="preserve"> </w:t>
      </w:r>
      <w:r w:rsidR="009A56AD">
        <w:rPr>
          <w:b/>
          <w:szCs w:val="24"/>
        </w:rPr>
        <w:t>Sheet</w:t>
      </w:r>
      <w:r w:rsidR="00FB7EE3">
        <w:rPr>
          <w:b/>
          <w:szCs w:val="24"/>
        </w:rPr>
        <w:t xml:space="preserve"> 0</w:t>
      </w:r>
      <w:r w:rsidR="004E21B4">
        <w:rPr>
          <w:b/>
          <w:szCs w:val="24"/>
        </w:rPr>
        <w:t xml:space="preserve">2 </w:t>
      </w:r>
      <w:r>
        <w:rPr>
          <w:b/>
          <w:szCs w:val="24"/>
        </w:rPr>
        <w:t xml:space="preserve">– </w:t>
      </w:r>
      <w:proofErr w:type="spellStart"/>
      <w:r w:rsidR="004E21B4">
        <w:rPr>
          <w:b/>
          <w:szCs w:val="24"/>
        </w:rPr>
        <w:t>CrazyStation</w:t>
      </w:r>
      <w:proofErr w:type="spellEnd"/>
    </w:p>
    <w:p w14:paraId="2D4467C4" w14:textId="77777777" w:rsidR="00FB7EE3" w:rsidRDefault="00FB7EE3" w:rsidP="00244FCB">
      <w:pPr>
        <w:spacing w:after="0"/>
        <w:rPr>
          <w:b/>
          <w:sz w:val="20"/>
        </w:rPr>
      </w:pPr>
    </w:p>
    <w:p w14:paraId="09830513" w14:textId="28160710" w:rsidR="006C00DD" w:rsidRDefault="00167D9F" w:rsidP="006C00DD">
      <w:pPr>
        <w:spacing w:after="200" w:line="276" w:lineRule="auto"/>
        <w:rPr>
          <w:sz w:val="20"/>
          <w:lang w:val="en-US"/>
        </w:rPr>
      </w:pPr>
      <w:r w:rsidRPr="00167D9F">
        <w:rPr>
          <w:sz w:val="20"/>
          <w:lang w:val="en-US"/>
        </w:rPr>
        <w:t>Please take a look a</w:t>
      </w:r>
      <w:r>
        <w:rPr>
          <w:sz w:val="20"/>
          <w:lang w:val="en-US"/>
        </w:rPr>
        <w:t>t the provided code for your next task “</w:t>
      </w:r>
      <w:proofErr w:type="spellStart"/>
      <w:r>
        <w:rPr>
          <w:sz w:val="20"/>
          <w:lang w:val="en-US"/>
        </w:rPr>
        <w:t>CrazyStation</w:t>
      </w:r>
      <w:proofErr w:type="spellEnd"/>
      <w:r>
        <w:rPr>
          <w:sz w:val="20"/>
          <w:lang w:val="en-US"/>
        </w:rPr>
        <w:t xml:space="preserve">”. </w:t>
      </w:r>
    </w:p>
    <w:p w14:paraId="7019A915" w14:textId="7B02BAF9" w:rsidR="00850F61" w:rsidRDefault="00850F61" w:rsidP="006C00DD">
      <w:pPr>
        <w:spacing w:after="200" w:line="276" w:lineRule="auto"/>
        <w:rPr>
          <w:sz w:val="20"/>
          <w:lang w:val="en-US"/>
        </w:rPr>
      </w:pPr>
      <w:r>
        <w:rPr>
          <w:sz w:val="20"/>
          <w:lang w:val="en-US"/>
        </w:rPr>
        <w:t>In this two week exercise</w:t>
      </w:r>
      <w:r w:rsidR="001D074D">
        <w:rPr>
          <w:sz w:val="20"/>
          <w:lang w:val="en-US"/>
        </w:rPr>
        <w:t>,</w:t>
      </w:r>
      <w:r>
        <w:rPr>
          <w:sz w:val="20"/>
          <w:lang w:val="en-US"/>
        </w:rPr>
        <w:t xml:space="preserve"> </w:t>
      </w:r>
      <w:proofErr w:type="spellStart"/>
      <w:r w:rsidR="000F328E">
        <w:rPr>
          <w:sz w:val="20"/>
          <w:lang w:val="en-US"/>
        </w:rPr>
        <w:t>train</w:t>
      </w:r>
      <w:r>
        <w:rPr>
          <w:sz w:val="20"/>
          <w:lang w:val="en-US"/>
        </w:rPr>
        <w:t>cars</w:t>
      </w:r>
      <w:proofErr w:type="spellEnd"/>
      <w:r>
        <w:rPr>
          <w:sz w:val="20"/>
          <w:lang w:val="en-US"/>
        </w:rPr>
        <w:t xml:space="preserve"> will be transported between different</w:t>
      </w:r>
      <w:r w:rsidR="000F328E">
        <w:rPr>
          <w:sz w:val="20"/>
          <w:lang w:val="en-US"/>
        </w:rPr>
        <w:t xml:space="preserve"> </w:t>
      </w:r>
      <w:proofErr w:type="spellStart"/>
      <w:r w:rsidR="000F328E">
        <w:rPr>
          <w:sz w:val="20"/>
          <w:lang w:val="en-US"/>
        </w:rPr>
        <w:t>train</w:t>
      </w:r>
      <w:r>
        <w:rPr>
          <w:sz w:val="20"/>
          <w:lang w:val="en-US"/>
        </w:rPr>
        <w:t>stations</w:t>
      </w:r>
      <w:proofErr w:type="spellEnd"/>
      <w:r>
        <w:rPr>
          <w:sz w:val="20"/>
          <w:lang w:val="en-US"/>
        </w:rPr>
        <w:t xml:space="preserve">. </w:t>
      </w:r>
      <w:r w:rsidR="003B3384">
        <w:rPr>
          <w:sz w:val="20"/>
          <w:lang w:val="en-US"/>
        </w:rPr>
        <w:t>Every car has a certain start station and</w:t>
      </w:r>
      <w:r w:rsidR="00A565BA">
        <w:rPr>
          <w:sz w:val="20"/>
          <w:lang w:val="en-US"/>
        </w:rPr>
        <w:t xml:space="preserve"> a</w:t>
      </w:r>
      <w:r w:rsidR="003B3384">
        <w:rPr>
          <w:sz w:val="20"/>
          <w:lang w:val="en-US"/>
        </w:rPr>
        <w:t xml:space="preserve"> </w:t>
      </w:r>
      <w:r w:rsidR="007A47D6">
        <w:rPr>
          <w:sz w:val="20"/>
          <w:lang w:val="en-US"/>
        </w:rPr>
        <w:t>destination.</w:t>
      </w:r>
      <w:r w:rsidR="00D01DD3">
        <w:rPr>
          <w:sz w:val="20"/>
          <w:lang w:val="en-US"/>
        </w:rPr>
        <w:t xml:space="preserve"> </w:t>
      </w:r>
      <w:r w:rsidR="00E66197">
        <w:rPr>
          <w:sz w:val="20"/>
          <w:lang w:val="en-US"/>
        </w:rPr>
        <w:t xml:space="preserve">Trains only drive one route. This route is defined by a </w:t>
      </w:r>
      <w:r w:rsidR="000F328E">
        <w:rPr>
          <w:sz w:val="20"/>
          <w:lang w:val="en-US"/>
        </w:rPr>
        <w:t>s</w:t>
      </w:r>
      <w:r w:rsidR="00E66197">
        <w:rPr>
          <w:sz w:val="20"/>
          <w:lang w:val="en-US"/>
        </w:rPr>
        <w:t xml:space="preserve">tation and </w:t>
      </w:r>
      <w:r w:rsidR="00204146">
        <w:rPr>
          <w:sz w:val="20"/>
          <w:lang w:val="en-US"/>
        </w:rPr>
        <w:t>the</w:t>
      </w:r>
      <w:r w:rsidR="00E66197">
        <w:rPr>
          <w:sz w:val="20"/>
          <w:lang w:val="en-US"/>
        </w:rPr>
        <w:t xml:space="preserve"> </w:t>
      </w:r>
      <w:proofErr w:type="spellStart"/>
      <w:r w:rsidR="000F328E">
        <w:rPr>
          <w:sz w:val="20"/>
          <w:lang w:val="en-US"/>
        </w:rPr>
        <w:t>C</w:t>
      </w:r>
      <w:r w:rsidR="00E66197">
        <w:rPr>
          <w:sz w:val="20"/>
          <w:lang w:val="en-US"/>
        </w:rPr>
        <w:t>entralstation</w:t>
      </w:r>
      <w:proofErr w:type="spellEnd"/>
      <w:r w:rsidR="00E66197">
        <w:rPr>
          <w:sz w:val="20"/>
          <w:lang w:val="en-US"/>
        </w:rPr>
        <w:t xml:space="preserve">. </w:t>
      </w:r>
      <w:r w:rsidR="009608F3">
        <w:rPr>
          <w:sz w:val="20"/>
          <w:lang w:val="en-US"/>
        </w:rPr>
        <w:t xml:space="preserve">All cars have to be transported </w:t>
      </w:r>
      <w:r w:rsidR="00204146">
        <w:rPr>
          <w:sz w:val="20"/>
          <w:lang w:val="en-US"/>
        </w:rPr>
        <w:t xml:space="preserve">to the </w:t>
      </w:r>
      <w:proofErr w:type="spellStart"/>
      <w:r w:rsidR="003A6071">
        <w:rPr>
          <w:sz w:val="20"/>
          <w:lang w:val="en-US"/>
        </w:rPr>
        <w:t>C</w:t>
      </w:r>
      <w:r w:rsidR="00204146">
        <w:rPr>
          <w:sz w:val="20"/>
          <w:lang w:val="en-US"/>
        </w:rPr>
        <w:t>entralstation</w:t>
      </w:r>
      <w:proofErr w:type="spellEnd"/>
      <w:r w:rsidR="00C16671">
        <w:rPr>
          <w:sz w:val="20"/>
          <w:lang w:val="en-US"/>
        </w:rPr>
        <w:t xml:space="preserve">, </w:t>
      </w:r>
      <w:r w:rsidR="00290C6A">
        <w:rPr>
          <w:sz w:val="20"/>
          <w:lang w:val="en-US"/>
        </w:rPr>
        <w:t>A</w:t>
      </w:r>
      <w:r w:rsidR="00866DA8">
        <w:rPr>
          <w:sz w:val="20"/>
          <w:lang w:val="en-US"/>
        </w:rPr>
        <w:t>t</w:t>
      </w:r>
      <w:r w:rsidR="00290C6A">
        <w:rPr>
          <w:sz w:val="20"/>
          <w:lang w:val="en-US"/>
        </w:rPr>
        <w:t xml:space="preserve"> the </w:t>
      </w:r>
      <w:proofErr w:type="spellStart"/>
      <w:r w:rsidR="003A6071">
        <w:rPr>
          <w:sz w:val="20"/>
          <w:lang w:val="en-US"/>
        </w:rPr>
        <w:t>C</w:t>
      </w:r>
      <w:r w:rsidR="00290C6A">
        <w:rPr>
          <w:sz w:val="20"/>
          <w:lang w:val="en-US"/>
        </w:rPr>
        <w:t>entralstation</w:t>
      </w:r>
      <w:proofErr w:type="spellEnd"/>
      <w:r w:rsidR="00290C6A">
        <w:rPr>
          <w:sz w:val="20"/>
          <w:lang w:val="en-US"/>
        </w:rPr>
        <w:t xml:space="preserve"> all wagons get assigned to the appropriate train</w:t>
      </w:r>
      <w:r w:rsidR="00866DA8">
        <w:rPr>
          <w:sz w:val="20"/>
          <w:lang w:val="en-US"/>
        </w:rPr>
        <w:t xml:space="preserve"> to reach their destination. </w:t>
      </w:r>
      <w:r w:rsidR="00AB018E">
        <w:rPr>
          <w:sz w:val="20"/>
          <w:lang w:val="en-US"/>
        </w:rPr>
        <w:t xml:space="preserve">After all trains </w:t>
      </w:r>
      <w:r w:rsidR="00A45951">
        <w:rPr>
          <w:sz w:val="20"/>
          <w:lang w:val="en-US"/>
        </w:rPr>
        <w:t>have arrived at their stations</w:t>
      </w:r>
      <w:r w:rsidR="00AB018E">
        <w:rPr>
          <w:sz w:val="20"/>
          <w:lang w:val="en-US"/>
        </w:rPr>
        <w:t xml:space="preserve">, the </w:t>
      </w:r>
      <w:r w:rsidR="00F9085E">
        <w:rPr>
          <w:sz w:val="20"/>
          <w:lang w:val="en-US"/>
        </w:rPr>
        <w:t>wagons</w:t>
      </w:r>
      <w:r w:rsidR="00AB018E">
        <w:rPr>
          <w:sz w:val="20"/>
          <w:lang w:val="en-US"/>
        </w:rPr>
        <w:t xml:space="preserve"> </w:t>
      </w:r>
      <w:r w:rsidR="00A45951">
        <w:rPr>
          <w:sz w:val="20"/>
          <w:lang w:val="en-US"/>
        </w:rPr>
        <w:t xml:space="preserve">get unloaded and </w:t>
      </w:r>
      <w:r w:rsidR="00413455">
        <w:rPr>
          <w:sz w:val="20"/>
          <w:lang w:val="en-US"/>
        </w:rPr>
        <w:t>listed</w:t>
      </w:r>
      <w:r w:rsidR="00F9085E">
        <w:rPr>
          <w:sz w:val="20"/>
          <w:lang w:val="en-US"/>
        </w:rPr>
        <w:t xml:space="preserve"> so that it can be checked w</w:t>
      </w:r>
      <w:r w:rsidR="001D074D">
        <w:rPr>
          <w:sz w:val="20"/>
          <w:lang w:val="en-US"/>
        </w:rPr>
        <w:t>h</w:t>
      </w:r>
      <w:r w:rsidR="00413455">
        <w:rPr>
          <w:sz w:val="20"/>
          <w:lang w:val="en-US"/>
        </w:rPr>
        <w:t>ether</w:t>
      </w:r>
      <w:r w:rsidR="00F9085E">
        <w:rPr>
          <w:sz w:val="20"/>
          <w:lang w:val="en-US"/>
        </w:rPr>
        <w:t xml:space="preserve"> all wagons have arrived at the correct destination. </w:t>
      </w:r>
    </w:p>
    <w:p w14:paraId="50A61E5B" w14:textId="0FE76214" w:rsidR="008C78AC" w:rsidRDefault="008C78AC" w:rsidP="006C00DD">
      <w:pPr>
        <w:spacing w:after="200" w:line="276" w:lineRule="auto"/>
        <w:rPr>
          <w:sz w:val="20"/>
          <w:lang w:val="en-US"/>
        </w:rPr>
      </w:pPr>
    </w:p>
    <w:p w14:paraId="3C49053D" w14:textId="0A5CDA2E" w:rsidR="00FB7EE3" w:rsidRDefault="00E775D4" w:rsidP="005C486E">
      <w:pPr>
        <w:spacing w:after="200" w:line="276" w:lineRule="auto"/>
        <w:rPr>
          <w:sz w:val="20"/>
          <w:lang w:val="en-US"/>
        </w:rPr>
      </w:pPr>
      <w:r>
        <w:rPr>
          <w:sz w:val="20"/>
          <w:lang w:val="en-US"/>
        </w:rPr>
        <w:t>What pro</w:t>
      </w:r>
      <w:r w:rsidR="003A6071">
        <w:rPr>
          <w:sz w:val="20"/>
          <w:lang w:val="en-US"/>
        </w:rPr>
        <w:t>b</w:t>
      </w:r>
      <w:r>
        <w:rPr>
          <w:sz w:val="20"/>
          <w:lang w:val="en-US"/>
        </w:rPr>
        <w:t xml:space="preserve">lems can be identified? </w:t>
      </w:r>
      <w:r w:rsidRPr="001C6711">
        <w:rPr>
          <w:sz w:val="20"/>
          <w:lang w:val="en-US"/>
        </w:rPr>
        <w:t xml:space="preserve">Solve those problems or insufficiently programmed parts of the software </w:t>
      </w:r>
      <w:r w:rsidR="001C6711">
        <w:rPr>
          <w:sz w:val="20"/>
          <w:lang w:val="en-US"/>
        </w:rPr>
        <w:t xml:space="preserve">using </w:t>
      </w:r>
      <w:r w:rsidR="00DE4731">
        <w:rPr>
          <w:sz w:val="20"/>
          <w:lang w:val="en-US"/>
        </w:rPr>
        <w:t xml:space="preserve">your knowledge of the lectures </w:t>
      </w:r>
      <w:r w:rsidR="005F1E85">
        <w:rPr>
          <w:sz w:val="20"/>
          <w:lang w:val="en-US"/>
        </w:rPr>
        <w:t>“Linked List” and “Trees</w:t>
      </w:r>
      <w:r w:rsidR="006149FC">
        <w:rPr>
          <w:sz w:val="20"/>
          <w:lang w:val="en-US"/>
        </w:rPr>
        <w:t xml:space="preserve">”. </w:t>
      </w:r>
    </w:p>
    <w:p w14:paraId="1E9C8164" w14:textId="751C8F93" w:rsidR="006149FC" w:rsidRDefault="006149FC" w:rsidP="005C486E">
      <w:pPr>
        <w:spacing w:after="200" w:line="276" w:lineRule="auto"/>
        <w:rPr>
          <w:sz w:val="20"/>
          <w:lang w:val="en-US"/>
        </w:rPr>
      </w:pPr>
    </w:p>
    <w:p w14:paraId="63BCE7B9" w14:textId="7BAF569B" w:rsidR="006149FC" w:rsidRPr="006149FC" w:rsidRDefault="006149FC" w:rsidP="005C486E">
      <w:pPr>
        <w:spacing w:after="200" w:line="276" w:lineRule="auto"/>
        <w:rPr>
          <w:sz w:val="20"/>
          <w:lang w:val="en-US"/>
        </w:rPr>
      </w:pPr>
      <w:r>
        <w:rPr>
          <w:sz w:val="20"/>
          <w:lang w:val="en-US"/>
        </w:rPr>
        <w:t xml:space="preserve">This </w:t>
      </w:r>
      <w:r w:rsidR="00F609AA">
        <w:rPr>
          <w:sz w:val="20"/>
          <w:lang w:val="en-US"/>
        </w:rPr>
        <w:t xml:space="preserve">task should be finished </w:t>
      </w:r>
      <w:r w:rsidR="00FE58A3">
        <w:rPr>
          <w:sz w:val="20"/>
          <w:lang w:val="en-US"/>
        </w:rPr>
        <w:t xml:space="preserve">by </w:t>
      </w:r>
      <w:r w:rsidR="00AD7D4D">
        <w:rPr>
          <w:sz w:val="20"/>
          <w:lang w:val="en-US"/>
        </w:rPr>
        <w:t>April 24</w:t>
      </w:r>
      <w:r w:rsidR="00AD7D4D" w:rsidRPr="00AD7D4D">
        <w:rPr>
          <w:sz w:val="20"/>
          <w:vertAlign w:val="superscript"/>
          <w:lang w:val="en-US"/>
        </w:rPr>
        <w:t>th</w:t>
      </w:r>
      <w:r w:rsidR="00AD7D4D">
        <w:rPr>
          <w:sz w:val="20"/>
          <w:lang w:val="en-US"/>
        </w:rPr>
        <w:t>.</w:t>
      </w:r>
    </w:p>
    <w:sectPr w:rsidR="006149FC" w:rsidRPr="006149FC" w:rsidSect="00BE7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6F562" w14:textId="77777777" w:rsidR="00732D92" w:rsidRDefault="00732D92" w:rsidP="00991F76">
      <w:pPr>
        <w:spacing w:after="0"/>
      </w:pPr>
      <w:r>
        <w:separator/>
      </w:r>
    </w:p>
  </w:endnote>
  <w:endnote w:type="continuationSeparator" w:id="0">
    <w:p w14:paraId="497DD450" w14:textId="77777777" w:rsidR="00732D92" w:rsidRDefault="00732D92" w:rsidP="00991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1DF40" w14:textId="77777777" w:rsidR="001D074D" w:rsidRDefault="001D07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144CC" w14:textId="77777777" w:rsidR="00F45AD3" w:rsidRPr="00204884" w:rsidRDefault="00F45AD3" w:rsidP="00204884">
    <w:pPr>
      <w:pStyle w:val="Fuzeile"/>
      <w:pBdr>
        <w:bottom w:val="single" w:sz="4" w:space="1" w:color="auto"/>
      </w:pBdr>
      <w:rPr>
        <w:sz w:val="8"/>
        <w:szCs w:val="8"/>
      </w:rPr>
    </w:pPr>
  </w:p>
  <w:p w14:paraId="76C8EB1F" w14:textId="77777777" w:rsidR="00F45AD3" w:rsidRPr="00204884" w:rsidRDefault="00F45AD3">
    <w:pPr>
      <w:pStyle w:val="Fuzeile"/>
      <w:rPr>
        <w:sz w:val="8"/>
        <w:szCs w:val="8"/>
      </w:rPr>
    </w:pPr>
  </w:p>
  <w:p w14:paraId="14F0FA20" w14:textId="77777777" w:rsidR="00F45AD3" w:rsidRDefault="00F45AD3">
    <w:pPr>
      <w:pStyle w:val="Fuzeile"/>
    </w:pPr>
    <w:r>
      <w:tab/>
      <w:t xml:space="preserve">Seite </w:t>
    </w:r>
    <w:r w:rsidR="000C589E">
      <w:fldChar w:fldCharType="begin"/>
    </w:r>
    <w:r>
      <w:instrText>PAGE   \* MERGEFORMAT</w:instrText>
    </w:r>
    <w:r w:rsidR="000C589E">
      <w:fldChar w:fldCharType="separate"/>
    </w:r>
    <w:r w:rsidR="0035317D">
      <w:rPr>
        <w:noProof/>
      </w:rPr>
      <w:t>2</w:t>
    </w:r>
    <w:r w:rsidR="000C589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227C" w14:textId="77777777" w:rsidR="001D074D" w:rsidRDefault="001D07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2B319" w14:textId="77777777" w:rsidR="00732D92" w:rsidRDefault="00732D92" w:rsidP="00991F76">
      <w:pPr>
        <w:spacing w:after="0"/>
      </w:pPr>
      <w:r>
        <w:separator/>
      </w:r>
    </w:p>
  </w:footnote>
  <w:footnote w:type="continuationSeparator" w:id="0">
    <w:p w14:paraId="34A3C7C3" w14:textId="77777777" w:rsidR="00732D92" w:rsidRDefault="00732D92" w:rsidP="00991F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5134" w14:textId="77777777" w:rsidR="001D074D" w:rsidRDefault="001D07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8477" w14:textId="77777777" w:rsidR="002879A2" w:rsidRDefault="00F979D9" w:rsidP="00F979D9">
    <w:pPr>
      <w:pStyle w:val="Kopfzeile"/>
      <w:rPr>
        <w:b/>
      </w:rPr>
    </w:pPr>
    <w:r w:rsidRPr="00EA3C6D">
      <w:rPr>
        <w:b/>
        <w:noProof/>
      </w:rPr>
      <w:drawing>
        <wp:anchor distT="0" distB="0" distL="114300" distR="114300" simplePos="0" relativeHeight="251676672" behindDoc="1" locked="0" layoutInCell="1" allowOverlap="1" wp14:anchorId="1EB0AF67" wp14:editId="7B45C507">
          <wp:simplePos x="0" y="0"/>
          <wp:positionH relativeFrom="column">
            <wp:posOffset>4578985</wp:posOffset>
          </wp:positionH>
          <wp:positionV relativeFrom="paragraph">
            <wp:posOffset>-130810</wp:posOffset>
          </wp:positionV>
          <wp:extent cx="1610995" cy="579755"/>
          <wp:effectExtent l="0" t="0" r="0" b="0"/>
          <wp:wrapTight wrapText="bothSides">
            <wp:wrapPolygon edited="0">
              <wp:start x="0" y="0"/>
              <wp:lineTo x="0" y="20583"/>
              <wp:lineTo x="21455" y="20583"/>
              <wp:lineTo x="21455" y="0"/>
              <wp:lineTo x="0" y="0"/>
            </wp:wrapPolygon>
          </wp:wrapTight>
          <wp:docPr id="102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9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Objektorientierte Programmierung</w:t>
    </w:r>
    <w:r w:rsidRPr="00CF557A">
      <w:rPr>
        <w:b/>
      </w:rPr>
      <w:t xml:space="preserve"> (INF)</w:t>
    </w:r>
  </w:p>
  <w:p w14:paraId="729F5C16" w14:textId="0EF47356" w:rsidR="00F979D9" w:rsidRPr="00CF557A" w:rsidRDefault="002879A2" w:rsidP="00F979D9">
    <w:pPr>
      <w:pStyle w:val="Kopfzeile"/>
      <w:rPr>
        <w:b/>
      </w:rPr>
    </w:pPr>
    <w:proofErr w:type="spellStart"/>
    <w:r>
      <w:rPr>
        <w:b/>
      </w:rPr>
      <w:t>Object-oriented</w:t>
    </w:r>
    <w:proofErr w:type="spellEnd"/>
    <w:r>
      <w:rPr>
        <w:b/>
      </w:rPr>
      <w:t xml:space="preserve"> </w:t>
    </w:r>
    <w:proofErr w:type="spellStart"/>
    <w:r>
      <w:rPr>
        <w:b/>
      </w:rPr>
      <w:t>Programming</w:t>
    </w:r>
    <w:proofErr w:type="spellEnd"/>
    <w:r>
      <w:rPr>
        <w:b/>
      </w:rPr>
      <w:t xml:space="preserve"> (AAI)</w:t>
    </w:r>
    <w:r w:rsidR="00F979D9" w:rsidRPr="00CF557A">
      <w:rPr>
        <w:b/>
      </w:rPr>
      <w:tab/>
    </w:r>
  </w:p>
  <w:p w14:paraId="669CB9B1" w14:textId="77777777" w:rsidR="00F979D9" w:rsidRDefault="00F979D9" w:rsidP="00F979D9">
    <w:pPr>
      <w:pStyle w:val="Kopfzeile"/>
    </w:pPr>
  </w:p>
  <w:p w14:paraId="258CA554" w14:textId="77777777" w:rsidR="00F979D9" w:rsidRDefault="00F979D9" w:rsidP="00F979D9">
    <w:pPr>
      <w:pStyle w:val="Kopfzeile"/>
    </w:pPr>
    <w:r>
      <w:t>Prof. Dr. Kai Höfig</w:t>
    </w:r>
    <w:r>
      <w:tab/>
    </w:r>
    <w:proofErr w:type="spellStart"/>
    <w:r>
      <w:t>PStA</w:t>
    </w:r>
    <w:proofErr w:type="spellEnd"/>
  </w:p>
  <w:p w14:paraId="1FAF3BD1" w14:textId="77777777" w:rsidR="00F979D9" w:rsidRPr="00841311" w:rsidRDefault="00F979D9" w:rsidP="00F979D9">
    <w:pPr>
      <w:pStyle w:val="Kopfzeile"/>
      <w:pBdr>
        <w:bottom w:val="single" w:sz="4" w:space="1" w:color="auto"/>
      </w:pBdr>
      <w:rPr>
        <w:sz w:val="8"/>
        <w:szCs w:val="8"/>
      </w:rPr>
    </w:pPr>
  </w:p>
  <w:p w14:paraId="20969286" w14:textId="77777777" w:rsidR="00F45AD3" w:rsidRPr="00F979D9" w:rsidRDefault="00F45AD3" w:rsidP="00F979D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B444" w14:textId="77777777" w:rsidR="00F45AD3" w:rsidRDefault="00F45AD3" w:rsidP="00841311">
    <w:pPr>
      <w:pStyle w:val="Kopfzeile"/>
    </w:pPr>
    <w:bookmarkStart w:id="0" w:name="Vorlesung_Name"/>
    <w:r>
      <w:rPr>
        <w:b/>
      </w:rPr>
      <w:t>Algorithmen und Datenstrukturen (AD)</w:t>
    </w:r>
    <w:bookmarkEnd w:id="0"/>
    <w:r>
      <w:tab/>
    </w:r>
    <w:r>
      <w:rPr>
        <w:noProof/>
      </w:rPr>
      <w:drawing>
        <wp:anchor distT="0" distB="0" distL="114300" distR="114300" simplePos="0" relativeHeight="251661312" behindDoc="0" locked="0" layoutInCell="1" allowOverlap="1" wp14:anchorId="3EA489BD" wp14:editId="4944FC97">
          <wp:simplePos x="0" y="0"/>
          <wp:positionH relativeFrom="column">
            <wp:posOffset>3909060</wp:posOffset>
          </wp:positionH>
          <wp:positionV relativeFrom="paragraph">
            <wp:posOffset>0</wp:posOffset>
          </wp:positionV>
          <wp:extent cx="1854000" cy="504000"/>
          <wp:effectExtent l="0" t="0" r="0" b="0"/>
          <wp:wrapTopAndBottom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RO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000" cy="50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9777D5" w14:textId="77777777" w:rsidR="00F45AD3" w:rsidRDefault="00F45AD3">
    <w:pPr>
      <w:pStyle w:val="Kopfzeile"/>
    </w:pPr>
    <w:r>
      <w:t>Wintersemester 2015/2016</w:t>
    </w:r>
  </w:p>
  <w:p w14:paraId="14DD0C36" w14:textId="77777777" w:rsidR="00F45AD3" w:rsidRDefault="00F45AD3">
    <w:pPr>
      <w:pStyle w:val="Kopfzeile"/>
    </w:pPr>
    <w:r>
      <w:t>Prof. Dr. Wolfgang Mühlbauer</w:t>
    </w:r>
    <w:r>
      <w:tab/>
      <w:t xml:space="preserve">Blatt 8 </w:t>
    </w:r>
    <w:r>
      <w:tab/>
    </w:r>
  </w:p>
  <w:p w14:paraId="7F2A2165" w14:textId="77777777" w:rsidR="00F45AD3" w:rsidRPr="00841311" w:rsidRDefault="00F45AD3" w:rsidP="00841311">
    <w:pPr>
      <w:pStyle w:val="Kopfzeile"/>
      <w:pBdr>
        <w:bottom w:val="single" w:sz="4" w:space="1" w:color="auto"/>
      </w:pBd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" o:bullet="t">
        <v:imagedata r:id="rId1" o:title="art4028"/>
      </v:shape>
    </w:pict>
  </w:numPicBullet>
  <w:abstractNum w:abstractNumId="0" w15:restartNumberingAfterBreak="0">
    <w:nsid w:val="08AA1808"/>
    <w:multiLevelType w:val="hybridMultilevel"/>
    <w:tmpl w:val="19726D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921A0"/>
    <w:multiLevelType w:val="hybridMultilevel"/>
    <w:tmpl w:val="48762FE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9315D"/>
    <w:multiLevelType w:val="hybridMultilevel"/>
    <w:tmpl w:val="F0E0533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DF404A"/>
    <w:multiLevelType w:val="hybridMultilevel"/>
    <w:tmpl w:val="15D622A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7988"/>
    <w:multiLevelType w:val="hybridMultilevel"/>
    <w:tmpl w:val="4D3A310C"/>
    <w:lvl w:ilvl="0" w:tplc="B5C4A7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E14E4"/>
    <w:multiLevelType w:val="hybridMultilevel"/>
    <w:tmpl w:val="51A4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168E2"/>
    <w:multiLevelType w:val="hybridMultilevel"/>
    <w:tmpl w:val="E2E0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AF56B1"/>
    <w:multiLevelType w:val="hybridMultilevel"/>
    <w:tmpl w:val="E4983D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6231822"/>
    <w:multiLevelType w:val="hybridMultilevel"/>
    <w:tmpl w:val="E94E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73079"/>
    <w:multiLevelType w:val="hybridMultilevel"/>
    <w:tmpl w:val="9820AF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326880"/>
    <w:multiLevelType w:val="hybridMultilevel"/>
    <w:tmpl w:val="70B67B3C"/>
    <w:lvl w:ilvl="0" w:tplc="3ABCC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80DC4"/>
    <w:multiLevelType w:val="hybridMultilevel"/>
    <w:tmpl w:val="AC70B6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11B7B"/>
    <w:multiLevelType w:val="hybridMultilevel"/>
    <w:tmpl w:val="CDF84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F7774"/>
    <w:multiLevelType w:val="hybridMultilevel"/>
    <w:tmpl w:val="E7A42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24A75"/>
    <w:multiLevelType w:val="hybridMultilevel"/>
    <w:tmpl w:val="5BC61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E30631"/>
    <w:multiLevelType w:val="hybridMultilevel"/>
    <w:tmpl w:val="2250B62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4219C8"/>
    <w:multiLevelType w:val="hybridMultilevel"/>
    <w:tmpl w:val="313E96B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067BAC"/>
    <w:multiLevelType w:val="hybridMultilevel"/>
    <w:tmpl w:val="9DE28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B57C1C"/>
    <w:multiLevelType w:val="hybridMultilevel"/>
    <w:tmpl w:val="42262F94"/>
    <w:lvl w:ilvl="0" w:tplc="B5C4A736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CEB6767"/>
    <w:multiLevelType w:val="hybridMultilevel"/>
    <w:tmpl w:val="5C56EBA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DB48E3"/>
    <w:multiLevelType w:val="hybridMultilevel"/>
    <w:tmpl w:val="532E6AD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AC12EC"/>
    <w:multiLevelType w:val="hybridMultilevel"/>
    <w:tmpl w:val="4CCCB1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593A80"/>
    <w:multiLevelType w:val="hybridMultilevel"/>
    <w:tmpl w:val="E404272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7400B9"/>
    <w:multiLevelType w:val="hybridMultilevel"/>
    <w:tmpl w:val="BD5C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6"/>
  </w:num>
  <w:num w:numId="4">
    <w:abstractNumId w:val="22"/>
  </w:num>
  <w:num w:numId="5">
    <w:abstractNumId w:val="0"/>
  </w:num>
  <w:num w:numId="6">
    <w:abstractNumId w:val="17"/>
  </w:num>
  <w:num w:numId="7">
    <w:abstractNumId w:val="4"/>
  </w:num>
  <w:num w:numId="8">
    <w:abstractNumId w:val="10"/>
  </w:num>
  <w:num w:numId="9">
    <w:abstractNumId w:val="7"/>
  </w:num>
  <w:num w:numId="10">
    <w:abstractNumId w:val="21"/>
  </w:num>
  <w:num w:numId="11">
    <w:abstractNumId w:val="9"/>
  </w:num>
  <w:num w:numId="12">
    <w:abstractNumId w:val="2"/>
  </w:num>
  <w:num w:numId="13">
    <w:abstractNumId w:val="18"/>
  </w:num>
  <w:num w:numId="14">
    <w:abstractNumId w:val="15"/>
  </w:num>
  <w:num w:numId="15">
    <w:abstractNumId w:val="16"/>
  </w:num>
  <w:num w:numId="16">
    <w:abstractNumId w:val="1"/>
  </w:num>
  <w:num w:numId="17">
    <w:abstractNumId w:val="8"/>
  </w:num>
  <w:num w:numId="18">
    <w:abstractNumId w:val="14"/>
  </w:num>
  <w:num w:numId="19">
    <w:abstractNumId w:val="3"/>
  </w:num>
  <w:num w:numId="20">
    <w:abstractNumId w:val="5"/>
  </w:num>
  <w:num w:numId="21">
    <w:abstractNumId w:val="23"/>
  </w:num>
  <w:num w:numId="22">
    <w:abstractNumId w:val="13"/>
  </w:num>
  <w:num w:numId="23">
    <w:abstractNumId w:val="12"/>
  </w:num>
  <w:num w:numId="2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F6"/>
    <w:rsid w:val="00000C06"/>
    <w:rsid w:val="00005F68"/>
    <w:rsid w:val="00007B70"/>
    <w:rsid w:val="0001494F"/>
    <w:rsid w:val="000167C3"/>
    <w:rsid w:val="00016EB9"/>
    <w:rsid w:val="00022AA5"/>
    <w:rsid w:val="00022BAF"/>
    <w:rsid w:val="00024CD8"/>
    <w:rsid w:val="00024D77"/>
    <w:rsid w:val="000403B8"/>
    <w:rsid w:val="000404C3"/>
    <w:rsid w:val="00042E03"/>
    <w:rsid w:val="00045C31"/>
    <w:rsid w:val="00052922"/>
    <w:rsid w:val="000634F2"/>
    <w:rsid w:val="00072192"/>
    <w:rsid w:val="0007289F"/>
    <w:rsid w:val="00076ED8"/>
    <w:rsid w:val="00092A90"/>
    <w:rsid w:val="000A2182"/>
    <w:rsid w:val="000A475F"/>
    <w:rsid w:val="000B0634"/>
    <w:rsid w:val="000B2D12"/>
    <w:rsid w:val="000C589E"/>
    <w:rsid w:val="000C67BC"/>
    <w:rsid w:val="000D2330"/>
    <w:rsid w:val="000E01F7"/>
    <w:rsid w:val="000E77F3"/>
    <w:rsid w:val="000F2FC9"/>
    <w:rsid w:val="000F328E"/>
    <w:rsid w:val="00107D1E"/>
    <w:rsid w:val="00112CC0"/>
    <w:rsid w:val="00132858"/>
    <w:rsid w:val="00142C8F"/>
    <w:rsid w:val="0014309D"/>
    <w:rsid w:val="00167D9F"/>
    <w:rsid w:val="00176F72"/>
    <w:rsid w:val="00183DCE"/>
    <w:rsid w:val="001B10DA"/>
    <w:rsid w:val="001C08F9"/>
    <w:rsid w:val="001C6711"/>
    <w:rsid w:val="001D074D"/>
    <w:rsid w:val="001E5AE4"/>
    <w:rsid w:val="001F583A"/>
    <w:rsid w:val="001F7000"/>
    <w:rsid w:val="00204146"/>
    <w:rsid w:val="00204884"/>
    <w:rsid w:val="00222DB6"/>
    <w:rsid w:val="00223EF4"/>
    <w:rsid w:val="0022659D"/>
    <w:rsid w:val="00242879"/>
    <w:rsid w:val="00244FCB"/>
    <w:rsid w:val="00246493"/>
    <w:rsid w:val="0026660D"/>
    <w:rsid w:val="00270D1F"/>
    <w:rsid w:val="00277636"/>
    <w:rsid w:val="00280497"/>
    <w:rsid w:val="0028699A"/>
    <w:rsid w:val="002879A2"/>
    <w:rsid w:val="00290C6A"/>
    <w:rsid w:val="00294DC0"/>
    <w:rsid w:val="002C1491"/>
    <w:rsid w:val="002E6547"/>
    <w:rsid w:val="00302A37"/>
    <w:rsid w:val="0031332E"/>
    <w:rsid w:val="00316C33"/>
    <w:rsid w:val="0032283F"/>
    <w:rsid w:val="00325CA9"/>
    <w:rsid w:val="00325EFE"/>
    <w:rsid w:val="0032738E"/>
    <w:rsid w:val="00327929"/>
    <w:rsid w:val="00343952"/>
    <w:rsid w:val="0035317D"/>
    <w:rsid w:val="003539C9"/>
    <w:rsid w:val="00355023"/>
    <w:rsid w:val="00360CB8"/>
    <w:rsid w:val="00365507"/>
    <w:rsid w:val="00365B19"/>
    <w:rsid w:val="003719CA"/>
    <w:rsid w:val="00375676"/>
    <w:rsid w:val="00383B9E"/>
    <w:rsid w:val="00384865"/>
    <w:rsid w:val="0038755D"/>
    <w:rsid w:val="003A5DC1"/>
    <w:rsid w:val="003A6071"/>
    <w:rsid w:val="003B3384"/>
    <w:rsid w:val="003C3B80"/>
    <w:rsid w:val="003C3EC4"/>
    <w:rsid w:val="003C406C"/>
    <w:rsid w:val="003C61C6"/>
    <w:rsid w:val="003D553E"/>
    <w:rsid w:val="003E0C97"/>
    <w:rsid w:val="003E427D"/>
    <w:rsid w:val="003F2E7E"/>
    <w:rsid w:val="003F3C45"/>
    <w:rsid w:val="004034E3"/>
    <w:rsid w:val="0040445D"/>
    <w:rsid w:val="00406C7A"/>
    <w:rsid w:val="00407C5F"/>
    <w:rsid w:val="00412531"/>
    <w:rsid w:val="00413455"/>
    <w:rsid w:val="00414CC5"/>
    <w:rsid w:val="004166B6"/>
    <w:rsid w:val="0042474C"/>
    <w:rsid w:val="004449EB"/>
    <w:rsid w:val="00451E1E"/>
    <w:rsid w:val="00453A5F"/>
    <w:rsid w:val="00456041"/>
    <w:rsid w:val="0046133F"/>
    <w:rsid w:val="00480756"/>
    <w:rsid w:val="00482780"/>
    <w:rsid w:val="00484BE0"/>
    <w:rsid w:val="0049106A"/>
    <w:rsid w:val="004A1170"/>
    <w:rsid w:val="004A73BA"/>
    <w:rsid w:val="004C2FEC"/>
    <w:rsid w:val="004C616C"/>
    <w:rsid w:val="004C72AF"/>
    <w:rsid w:val="004E21B4"/>
    <w:rsid w:val="004E3426"/>
    <w:rsid w:val="004F0A56"/>
    <w:rsid w:val="004F1AD3"/>
    <w:rsid w:val="004F1D38"/>
    <w:rsid w:val="00534773"/>
    <w:rsid w:val="005419E5"/>
    <w:rsid w:val="00550986"/>
    <w:rsid w:val="0055398F"/>
    <w:rsid w:val="0055714B"/>
    <w:rsid w:val="00571E81"/>
    <w:rsid w:val="0057622F"/>
    <w:rsid w:val="00582F92"/>
    <w:rsid w:val="005A2CC7"/>
    <w:rsid w:val="005A4070"/>
    <w:rsid w:val="005A5EF8"/>
    <w:rsid w:val="005A6594"/>
    <w:rsid w:val="005A7863"/>
    <w:rsid w:val="005B08D0"/>
    <w:rsid w:val="005B5892"/>
    <w:rsid w:val="005B7779"/>
    <w:rsid w:val="005C0A2E"/>
    <w:rsid w:val="005C486E"/>
    <w:rsid w:val="005C7F8F"/>
    <w:rsid w:val="005D2423"/>
    <w:rsid w:val="005E2E92"/>
    <w:rsid w:val="005E5909"/>
    <w:rsid w:val="005F1E85"/>
    <w:rsid w:val="005F479E"/>
    <w:rsid w:val="00601E8B"/>
    <w:rsid w:val="00606F77"/>
    <w:rsid w:val="006149FC"/>
    <w:rsid w:val="0061535F"/>
    <w:rsid w:val="00615B63"/>
    <w:rsid w:val="0061709B"/>
    <w:rsid w:val="00617B52"/>
    <w:rsid w:val="00630D70"/>
    <w:rsid w:val="00632E3A"/>
    <w:rsid w:val="00635EB9"/>
    <w:rsid w:val="006438AE"/>
    <w:rsid w:val="0064595F"/>
    <w:rsid w:val="00650113"/>
    <w:rsid w:val="00652A3D"/>
    <w:rsid w:val="00653C03"/>
    <w:rsid w:val="0065664D"/>
    <w:rsid w:val="00660F04"/>
    <w:rsid w:val="006631EE"/>
    <w:rsid w:val="00665002"/>
    <w:rsid w:val="00673E21"/>
    <w:rsid w:val="00677777"/>
    <w:rsid w:val="006813C5"/>
    <w:rsid w:val="006975F7"/>
    <w:rsid w:val="006B51FB"/>
    <w:rsid w:val="006C00DD"/>
    <w:rsid w:val="006C4E13"/>
    <w:rsid w:val="006E0919"/>
    <w:rsid w:val="006F0CDF"/>
    <w:rsid w:val="0070040E"/>
    <w:rsid w:val="007039A9"/>
    <w:rsid w:val="0070478C"/>
    <w:rsid w:val="0071146B"/>
    <w:rsid w:val="007172DE"/>
    <w:rsid w:val="00723B13"/>
    <w:rsid w:val="007245B5"/>
    <w:rsid w:val="007263B2"/>
    <w:rsid w:val="0072700C"/>
    <w:rsid w:val="00732D92"/>
    <w:rsid w:val="00734A15"/>
    <w:rsid w:val="007410ED"/>
    <w:rsid w:val="00741778"/>
    <w:rsid w:val="00744238"/>
    <w:rsid w:val="0074782C"/>
    <w:rsid w:val="00753988"/>
    <w:rsid w:val="0075462A"/>
    <w:rsid w:val="00760EED"/>
    <w:rsid w:val="0076449D"/>
    <w:rsid w:val="00775A33"/>
    <w:rsid w:val="00776E03"/>
    <w:rsid w:val="00782D4E"/>
    <w:rsid w:val="007957B7"/>
    <w:rsid w:val="007A0E0D"/>
    <w:rsid w:val="007A3E55"/>
    <w:rsid w:val="007A45B9"/>
    <w:rsid w:val="007A47D6"/>
    <w:rsid w:val="007A72A4"/>
    <w:rsid w:val="007B3E81"/>
    <w:rsid w:val="007B6CE5"/>
    <w:rsid w:val="007C0986"/>
    <w:rsid w:val="007C34CB"/>
    <w:rsid w:val="007D0C2C"/>
    <w:rsid w:val="007D2D0A"/>
    <w:rsid w:val="007E5FED"/>
    <w:rsid w:val="007F4D44"/>
    <w:rsid w:val="00810259"/>
    <w:rsid w:val="008126D2"/>
    <w:rsid w:val="00816DB0"/>
    <w:rsid w:val="00826846"/>
    <w:rsid w:val="00841311"/>
    <w:rsid w:val="00842204"/>
    <w:rsid w:val="00846BCE"/>
    <w:rsid w:val="00850070"/>
    <w:rsid w:val="00850F61"/>
    <w:rsid w:val="00857F44"/>
    <w:rsid w:val="00862EA7"/>
    <w:rsid w:val="00866DA8"/>
    <w:rsid w:val="008759CA"/>
    <w:rsid w:val="00895CC6"/>
    <w:rsid w:val="0089759A"/>
    <w:rsid w:val="008A2E26"/>
    <w:rsid w:val="008A426D"/>
    <w:rsid w:val="008C0A7D"/>
    <w:rsid w:val="008C0DAA"/>
    <w:rsid w:val="008C78AC"/>
    <w:rsid w:val="008D5437"/>
    <w:rsid w:val="008E730A"/>
    <w:rsid w:val="008F223A"/>
    <w:rsid w:val="008F460F"/>
    <w:rsid w:val="008F7225"/>
    <w:rsid w:val="00907EE0"/>
    <w:rsid w:val="00907EE3"/>
    <w:rsid w:val="009242D5"/>
    <w:rsid w:val="0092475E"/>
    <w:rsid w:val="009273A9"/>
    <w:rsid w:val="0093165D"/>
    <w:rsid w:val="00935A49"/>
    <w:rsid w:val="009409A9"/>
    <w:rsid w:val="0094197C"/>
    <w:rsid w:val="009466B4"/>
    <w:rsid w:val="009608F3"/>
    <w:rsid w:val="00963084"/>
    <w:rsid w:val="0097037B"/>
    <w:rsid w:val="00976E50"/>
    <w:rsid w:val="009868DF"/>
    <w:rsid w:val="00991F76"/>
    <w:rsid w:val="00996ECB"/>
    <w:rsid w:val="009A4E1E"/>
    <w:rsid w:val="009A56AD"/>
    <w:rsid w:val="009C081E"/>
    <w:rsid w:val="009F26EE"/>
    <w:rsid w:val="00A11B25"/>
    <w:rsid w:val="00A11EE5"/>
    <w:rsid w:val="00A12B8D"/>
    <w:rsid w:val="00A146ED"/>
    <w:rsid w:val="00A40891"/>
    <w:rsid w:val="00A45951"/>
    <w:rsid w:val="00A4611B"/>
    <w:rsid w:val="00A47F26"/>
    <w:rsid w:val="00A501D8"/>
    <w:rsid w:val="00A565BA"/>
    <w:rsid w:val="00A62230"/>
    <w:rsid w:val="00A64123"/>
    <w:rsid w:val="00A81A9F"/>
    <w:rsid w:val="00A82D60"/>
    <w:rsid w:val="00A86F42"/>
    <w:rsid w:val="00AB018E"/>
    <w:rsid w:val="00AB028D"/>
    <w:rsid w:val="00AB23A9"/>
    <w:rsid w:val="00AC2E5E"/>
    <w:rsid w:val="00AC6C33"/>
    <w:rsid w:val="00AD167D"/>
    <w:rsid w:val="00AD598F"/>
    <w:rsid w:val="00AD611C"/>
    <w:rsid w:val="00AD7D4D"/>
    <w:rsid w:val="00AE2BAA"/>
    <w:rsid w:val="00AE682F"/>
    <w:rsid w:val="00AE6C39"/>
    <w:rsid w:val="00AF01C4"/>
    <w:rsid w:val="00B02022"/>
    <w:rsid w:val="00B021A9"/>
    <w:rsid w:val="00B04E2A"/>
    <w:rsid w:val="00B05A0F"/>
    <w:rsid w:val="00B14CA3"/>
    <w:rsid w:val="00B1711D"/>
    <w:rsid w:val="00B25087"/>
    <w:rsid w:val="00B33561"/>
    <w:rsid w:val="00B34FF3"/>
    <w:rsid w:val="00B377B4"/>
    <w:rsid w:val="00B40C42"/>
    <w:rsid w:val="00B4468E"/>
    <w:rsid w:val="00B473DE"/>
    <w:rsid w:val="00B53DD0"/>
    <w:rsid w:val="00B56BF3"/>
    <w:rsid w:val="00B600D5"/>
    <w:rsid w:val="00B72D3C"/>
    <w:rsid w:val="00B84590"/>
    <w:rsid w:val="00B85367"/>
    <w:rsid w:val="00B87054"/>
    <w:rsid w:val="00B90061"/>
    <w:rsid w:val="00B93BFE"/>
    <w:rsid w:val="00B96CB4"/>
    <w:rsid w:val="00BA19CC"/>
    <w:rsid w:val="00BB7EA9"/>
    <w:rsid w:val="00BC158B"/>
    <w:rsid w:val="00BC15B6"/>
    <w:rsid w:val="00BC29B2"/>
    <w:rsid w:val="00BC7DE3"/>
    <w:rsid w:val="00BD0ED6"/>
    <w:rsid w:val="00BD1B6B"/>
    <w:rsid w:val="00BD6912"/>
    <w:rsid w:val="00BE04C8"/>
    <w:rsid w:val="00BE7C0A"/>
    <w:rsid w:val="00BF663F"/>
    <w:rsid w:val="00C03B3E"/>
    <w:rsid w:val="00C0526E"/>
    <w:rsid w:val="00C053FF"/>
    <w:rsid w:val="00C11292"/>
    <w:rsid w:val="00C11576"/>
    <w:rsid w:val="00C12449"/>
    <w:rsid w:val="00C16671"/>
    <w:rsid w:val="00C31802"/>
    <w:rsid w:val="00C3590C"/>
    <w:rsid w:val="00C44AEC"/>
    <w:rsid w:val="00C51A04"/>
    <w:rsid w:val="00C62C10"/>
    <w:rsid w:val="00C643B6"/>
    <w:rsid w:val="00C65E66"/>
    <w:rsid w:val="00C75BD6"/>
    <w:rsid w:val="00C800AD"/>
    <w:rsid w:val="00C802FA"/>
    <w:rsid w:val="00C815EB"/>
    <w:rsid w:val="00C86DA4"/>
    <w:rsid w:val="00C9098F"/>
    <w:rsid w:val="00C944BD"/>
    <w:rsid w:val="00CA798A"/>
    <w:rsid w:val="00CB1BF9"/>
    <w:rsid w:val="00CB2DF6"/>
    <w:rsid w:val="00CB4900"/>
    <w:rsid w:val="00CE140F"/>
    <w:rsid w:val="00CF557A"/>
    <w:rsid w:val="00CF7E38"/>
    <w:rsid w:val="00D01DD3"/>
    <w:rsid w:val="00D06C1F"/>
    <w:rsid w:val="00D16D84"/>
    <w:rsid w:val="00D24622"/>
    <w:rsid w:val="00D24E86"/>
    <w:rsid w:val="00D338A5"/>
    <w:rsid w:val="00D341C3"/>
    <w:rsid w:val="00D42EB7"/>
    <w:rsid w:val="00D454D8"/>
    <w:rsid w:val="00D577F6"/>
    <w:rsid w:val="00D61CBA"/>
    <w:rsid w:val="00D672EA"/>
    <w:rsid w:val="00D751A3"/>
    <w:rsid w:val="00D826CE"/>
    <w:rsid w:val="00D8521F"/>
    <w:rsid w:val="00D86AB9"/>
    <w:rsid w:val="00D87B2C"/>
    <w:rsid w:val="00D90E21"/>
    <w:rsid w:val="00D97AAC"/>
    <w:rsid w:val="00DB430F"/>
    <w:rsid w:val="00DD0136"/>
    <w:rsid w:val="00DD3E79"/>
    <w:rsid w:val="00DE06C1"/>
    <w:rsid w:val="00DE4731"/>
    <w:rsid w:val="00DF190E"/>
    <w:rsid w:val="00DF4D89"/>
    <w:rsid w:val="00E01FA6"/>
    <w:rsid w:val="00E07C13"/>
    <w:rsid w:val="00E12BAF"/>
    <w:rsid w:val="00E14974"/>
    <w:rsid w:val="00E1540F"/>
    <w:rsid w:val="00E23CAA"/>
    <w:rsid w:val="00E308EF"/>
    <w:rsid w:val="00E37BAC"/>
    <w:rsid w:val="00E4087C"/>
    <w:rsid w:val="00E41C6E"/>
    <w:rsid w:val="00E42205"/>
    <w:rsid w:val="00E4229A"/>
    <w:rsid w:val="00E438AD"/>
    <w:rsid w:val="00E66197"/>
    <w:rsid w:val="00E71B63"/>
    <w:rsid w:val="00E775D4"/>
    <w:rsid w:val="00E8536C"/>
    <w:rsid w:val="00EA0418"/>
    <w:rsid w:val="00EA3534"/>
    <w:rsid w:val="00EA4C4C"/>
    <w:rsid w:val="00EA57F5"/>
    <w:rsid w:val="00EC2EB4"/>
    <w:rsid w:val="00EC5812"/>
    <w:rsid w:val="00EC6329"/>
    <w:rsid w:val="00ED2ADD"/>
    <w:rsid w:val="00ED2CA1"/>
    <w:rsid w:val="00ED2EE6"/>
    <w:rsid w:val="00ED32EA"/>
    <w:rsid w:val="00EE159A"/>
    <w:rsid w:val="00EE5159"/>
    <w:rsid w:val="00EF373B"/>
    <w:rsid w:val="00EF481D"/>
    <w:rsid w:val="00F11F85"/>
    <w:rsid w:val="00F2762E"/>
    <w:rsid w:val="00F45AD3"/>
    <w:rsid w:val="00F609AA"/>
    <w:rsid w:val="00F654EE"/>
    <w:rsid w:val="00F73A67"/>
    <w:rsid w:val="00F77C75"/>
    <w:rsid w:val="00F81149"/>
    <w:rsid w:val="00F9085E"/>
    <w:rsid w:val="00F93934"/>
    <w:rsid w:val="00F979D9"/>
    <w:rsid w:val="00FA05BA"/>
    <w:rsid w:val="00FA2EDD"/>
    <w:rsid w:val="00FB1036"/>
    <w:rsid w:val="00FB1336"/>
    <w:rsid w:val="00FB6436"/>
    <w:rsid w:val="00FB7EE3"/>
    <w:rsid w:val="00FC0B08"/>
    <w:rsid w:val="00FE58A3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6E231"/>
  <w15:docId w15:val="{04001F26-EA3F-496C-A87B-B93BB21D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12"/>
    <w:qFormat/>
    <w:rsid w:val="006438AE"/>
    <w:pPr>
      <w:spacing w:after="12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3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4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A5F"/>
    <w:rPr>
      <w:rFonts w:asciiTheme="majorHAnsi" w:eastAsiaTheme="majorEastAsia" w:hAnsiTheme="majorHAnsi" w:cstheme="majorBidi"/>
      <w:b/>
      <w:bCs/>
      <w:color w:val="FFB410" w:themeColor="accent1" w:themeShade="BF"/>
      <w:sz w:val="28"/>
      <w:szCs w:val="28"/>
    </w:rPr>
  </w:style>
  <w:style w:type="paragraph" w:customStyle="1" w:styleId="Aufgabe">
    <w:name w:val="Aufgabe"/>
    <w:basedOn w:val="berschrift1"/>
    <w:next w:val="Standard"/>
    <w:qFormat/>
    <w:rsid w:val="00B04E2A"/>
    <w:pPr>
      <w:spacing w:after="120"/>
    </w:pPr>
    <w:rPr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4E2A"/>
    <w:rPr>
      <w:rFonts w:asciiTheme="majorHAnsi" w:eastAsiaTheme="majorEastAsia" w:hAnsiTheme="majorHAnsi" w:cstheme="majorBidi"/>
      <w:b/>
      <w:bCs/>
      <w:color w:val="FFD16B" w:themeColor="accent1"/>
      <w:sz w:val="26"/>
      <w:szCs w:val="26"/>
    </w:rPr>
  </w:style>
  <w:style w:type="paragraph" w:customStyle="1" w:styleId="Lsung">
    <w:name w:val="Lösung"/>
    <w:basedOn w:val="berschrift2"/>
    <w:next w:val="Lsungstext"/>
    <w:qFormat/>
    <w:rsid w:val="00294DC0"/>
    <w:pPr>
      <w:spacing w:after="120"/>
      <w:ind w:left="397"/>
    </w:pPr>
    <w:rPr>
      <w:color w:val="0070C0"/>
      <w:sz w:val="24"/>
      <w:u w:val="single"/>
    </w:rPr>
  </w:style>
  <w:style w:type="paragraph" w:customStyle="1" w:styleId="Lsungstext">
    <w:name w:val="Lösungstext"/>
    <w:basedOn w:val="Standard"/>
    <w:qFormat/>
    <w:rsid w:val="00294DC0"/>
    <w:pPr>
      <w:ind w:left="397"/>
    </w:pPr>
    <w:rPr>
      <w:color w:val="0070C0"/>
    </w:rPr>
  </w:style>
  <w:style w:type="paragraph" w:styleId="Kopfzeile">
    <w:name w:val="header"/>
    <w:basedOn w:val="Standard"/>
    <w:link w:val="KopfzeileZchn"/>
    <w:uiPriority w:val="99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F76"/>
  </w:style>
  <w:style w:type="paragraph" w:styleId="Fuzeile">
    <w:name w:val="footer"/>
    <w:basedOn w:val="Standard"/>
    <w:link w:val="FuzeileZchn"/>
    <w:uiPriority w:val="99"/>
    <w:unhideWhenUsed/>
    <w:rsid w:val="00991F7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91F7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2E0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E03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42EB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42EB7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65E6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D2ADD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E01FA6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</w:rPr>
  </w:style>
  <w:style w:type="table" w:styleId="Tabellenraster">
    <w:name w:val="Table Grid"/>
    <w:basedOn w:val="NormaleTabelle"/>
    <w:uiPriority w:val="59"/>
    <w:rsid w:val="00AB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E7C0A"/>
    <w:pPr>
      <w:spacing w:after="200"/>
    </w:pPr>
    <w:rPr>
      <w:i/>
      <w:iCs/>
      <w:color w:val="FFFFFF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09A9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09A9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409A9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1576"/>
    <w:rPr>
      <w:color w:val="794A00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B430F"/>
    <w:rPr>
      <w:color w:val="F1DE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4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407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\Documents\FH\Vorlesungen\MD-VL\Vorlagen\DOC\&#220;bung-MD-FHRO.dotx" TargetMode="External"/></Relationships>
</file>

<file path=word/theme/theme1.xml><?xml version="1.0" encoding="utf-8"?>
<a:theme xmlns:a="http://schemas.openxmlformats.org/drawingml/2006/main" name="Larissa">
  <a:themeElements>
    <a:clrScheme name="MD-FHRO">
      <a:dk1>
        <a:srgbClr val="000000"/>
      </a:dk1>
      <a:lt1>
        <a:srgbClr val="FFFFFF"/>
      </a:lt1>
      <a:dk2>
        <a:srgbClr val="FFFFFF"/>
      </a:dk2>
      <a:lt2>
        <a:srgbClr val="969696"/>
      </a:lt2>
      <a:accent1>
        <a:srgbClr val="FFD16B"/>
      </a:accent1>
      <a:accent2>
        <a:srgbClr val="F19400"/>
      </a:accent2>
      <a:accent3>
        <a:srgbClr val="F19400"/>
      </a:accent3>
      <a:accent4>
        <a:srgbClr val="FFD797"/>
      </a:accent4>
      <a:accent5>
        <a:srgbClr val="9E6200"/>
      </a:accent5>
      <a:accent6>
        <a:srgbClr val="B56F00"/>
      </a:accent6>
      <a:hlink>
        <a:srgbClr val="794A00"/>
      </a:hlink>
      <a:folHlink>
        <a:srgbClr val="F1DE0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BE7D9-FA32-4FE2-9496-F078C2E7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Übung-MD-FHRO.dotx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Rosenheim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Mühlbauer, Wolfgang</dc:creator>
  <cp:lastModifiedBy>Kai</cp:lastModifiedBy>
  <cp:revision>4</cp:revision>
  <cp:lastPrinted>2020-03-20T13:06:00Z</cp:lastPrinted>
  <dcterms:created xsi:type="dcterms:W3CDTF">2022-04-04T12:10:00Z</dcterms:created>
  <dcterms:modified xsi:type="dcterms:W3CDTF">2022-04-05T05:30:00Z</dcterms:modified>
</cp:coreProperties>
</file>